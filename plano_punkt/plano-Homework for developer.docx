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26" w:rsidRPr="0033558B" w:rsidRDefault="00AA7326" w:rsidP="000576F9">
      <w:pPr>
        <w:rPr>
          <w:lang w:val="en-US"/>
        </w:rPr>
      </w:pPr>
    </w:p>
    <w:p w:rsidR="0033558B" w:rsidRPr="0033558B" w:rsidRDefault="0033558B" w:rsidP="00233DC6">
      <w:pPr>
        <w:pStyle w:val="berschrift1plano"/>
        <w:rPr>
          <w:lang w:val="en-US"/>
        </w:rPr>
      </w:pPr>
      <w:r w:rsidRPr="0033558B">
        <w:rPr>
          <w:lang w:val="en-US"/>
        </w:rPr>
        <w:t>Requirements</w:t>
      </w:r>
    </w:p>
    <w:p w:rsidR="0033558B" w:rsidRDefault="00233DC6" w:rsidP="0033558B">
      <w:pPr>
        <w:pStyle w:val="Standardplano"/>
        <w:rPr>
          <w:lang w:val="en-US"/>
        </w:rPr>
      </w:pPr>
      <w:r w:rsidRPr="000472EC">
        <w:rPr>
          <w:b/>
          <w:lang w:val="en-US"/>
        </w:rPr>
        <w:t>Target:</w:t>
      </w:r>
      <w:r>
        <w:rPr>
          <w:lang w:val="en-US"/>
        </w:rPr>
        <w:t xml:space="preserve"> Create a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for saving/loading staffing level requirements for a scheduling software. These staffing levels are defined as minimum, target, maximum values of activities for different groups.</w:t>
      </w:r>
    </w:p>
    <w:p w:rsidR="000472EC" w:rsidRDefault="000472EC" w:rsidP="0033558B">
      <w:pPr>
        <w:pStyle w:val="Standardplano"/>
        <w:rPr>
          <w:lang w:val="en-US"/>
        </w:rPr>
      </w:pPr>
      <w:r>
        <w:rPr>
          <w:lang w:val="en-US"/>
        </w:rPr>
        <w:t>The result should be given as visual studio solution incl. a database with test data.</w:t>
      </w:r>
    </w:p>
    <w:p w:rsidR="00C64772" w:rsidRPr="0033558B" w:rsidRDefault="00C64772" w:rsidP="0033558B">
      <w:pPr>
        <w:pStyle w:val="Standardplano"/>
        <w:rPr>
          <w:lang w:val="en-US"/>
        </w:rPr>
      </w:pPr>
    </w:p>
    <w:p w:rsidR="0033558B" w:rsidRPr="0033558B" w:rsidRDefault="00AD765A" w:rsidP="0033558B">
      <w:pPr>
        <w:pStyle w:val="Standardplano"/>
        <w:rPr>
          <w:lang w:val="en-US"/>
        </w:rPr>
      </w:pPr>
      <w:r>
        <w:rPr>
          <w:noProof/>
          <w:lang w:eastAsia="de-DE"/>
        </w:rPr>
        <w:pict>
          <v:rect id="_x0000_s1033" style="position:absolute;left:0;text-align:left;margin-left:-3.1pt;margin-top:107.85pt;width:442.85pt;height:82.15pt;z-index:251658240" filled="f" strokecolor="red" strokeweight="2.25pt"/>
        </w:pict>
      </w:r>
      <w:r w:rsidR="00233DC6">
        <w:rPr>
          <w:noProof/>
          <w:lang w:eastAsia="de-DE"/>
        </w:rPr>
        <w:drawing>
          <wp:inline distT="0" distB="0" distL="0" distR="0" wp14:anchorId="12E06C80" wp14:editId="205DDC9A">
            <wp:extent cx="5541010" cy="24206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8B" w:rsidRDefault="0033558B" w:rsidP="0033558B">
      <w:pPr>
        <w:pStyle w:val="Standardplano"/>
        <w:rPr>
          <w:lang w:val="en-US"/>
        </w:rPr>
      </w:pPr>
    </w:p>
    <w:p w:rsidR="00AD765A" w:rsidRPr="000014A6" w:rsidRDefault="00AD765A" w:rsidP="0033558B">
      <w:pPr>
        <w:pStyle w:val="Standardplano"/>
        <w:rPr>
          <w:b/>
          <w:lang w:val="en-US"/>
        </w:rPr>
      </w:pPr>
      <w:r w:rsidRPr="000014A6">
        <w:rPr>
          <w:b/>
          <w:lang w:val="en-US"/>
        </w:rPr>
        <w:t>Data structure</w:t>
      </w:r>
    </w:p>
    <w:p w:rsidR="00AD765A" w:rsidRDefault="00AD765A" w:rsidP="00AD765A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&lt;group&gt; &lt;activity&gt; &lt;minimum/target/maximum values&gt; in a specific &lt;time raster&gt;</w:t>
      </w:r>
    </w:p>
    <w:p w:rsidR="00A175A0" w:rsidRDefault="00AD765A" w:rsidP="00AD765A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a &lt;group&gt; staffing levels (minimum/target/maximum values) can be saved for different &lt;activity&gt;s. </w:t>
      </w:r>
    </w:p>
    <w:p w:rsidR="00177356" w:rsidRDefault="00177356" w:rsidP="00AD765A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&lt;group&gt;s are e.g. group 1, group 2, group 3</w:t>
      </w:r>
    </w:p>
    <w:p w:rsidR="00177356" w:rsidRDefault="00177356" w:rsidP="00AD765A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activity&gt;</w:t>
      </w:r>
      <w:proofErr w:type="gramEnd"/>
      <w:r>
        <w:rPr>
          <w:lang w:val="en-US"/>
        </w:rPr>
        <w:t xml:space="preserve">s are e.g. cashpoint, repository, sales. </w:t>
      </w:r>
    </w:p>
    <w:p w:rsidR="00AD765A" w:rsidRDefault="00AD765A" w:rsidP="00AD765A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time raster </w:t>
      </w:r>
      <w:r w:rsidR="00A175A0">
        <w:rPr>
          <w:lang w:val="en-US"/>
        </w:rPr>
        <w:t>is a time period of 15, 30,</w:t>
      </w:r>
      <w:r>
        <w:rPr>
          <w:lang w:val="en-US"/>
        </w:rPr>
        <w:t xml:space="preserve"> 60 </w:t>
      </w:r>
      <w:r w:rsidR="00A175A0">
        <w:rPr>
          <w:lang w:val="en-US"/>
        </w:rPr>
        <w:t>(full day)</w:t>
      </w:r>
      <w:r w:rsidR="00A175A0">
        <w:rPr>
          <w:lang w:val="en-US"/>
        </w:rPr>
        <w:t xml:space="preserve"> or 1440 </w:t>
      </w:r>
      <w:r>
        <w:rPr>
          <w:lang w:val="en-US"/>
        </w:rPr>
        <w:t>minutes.</w:t>
      </w:r>
    </w:p>
    <w:p w:rsidR="00AD765A" w:rsidRDefault="00AD765A" w:rsidP="0033558B">
      <w:pPr>
        <w:pStyle w:val="Standardplano"/>
        <w:rPr>
          <w:lang w:val="en-US"/>
        </w:rPr>
      </w:pPr>
      <w:bookmarkStart w:id="0" w:name="_GoBack"/>
      <w:bookmarkEnd w:id="0"/>
    </w:p>
    <w:p w:rsidR="000014A6" w:rsidRPr="000014A6" w:rsidRDefault="000014A6" w:rsidP="0033558B">
      <w:pPr>
        <w:pStyle w:val="Standardplano"/>
        <w:rPr>
          <w:b/>
          <w:lang w:val="en-US"/>
        </w:rPr>
      </w:pPr>
      <w:r w:rsidRPr="000014A6">
        <w:rPr>
          <w:b/>
          <w:lang w:val="en-US"/>
        </w:rPr>
        <w:t>Environment</w:t>
      </w:r>
    </w:p>
    <w:p w:rsidR="00C64772" w:rsidRDefault="00AD765A" w:rsidP="00AD765A">
      <w:pPr>
        <w:pStyle w:val="Standardplano"/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7FF901F">
            <wp:extent cx="3060074" cy="17049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68" cy="1721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65A" w:rsidRDefault="00AD765A" w:rsidP="00AD765A">
      <w:pPr>
        <w:pStyle w:val="Standardplano"/>
        <w:rPr>
          <w:lang w:val="en-US"/>
        </w:rPr>
      </w:pPr>
    </w:p>
    <w:p w:rsidR="00177356" w:rsidRDefault="00177356" w:rsidP="00AD765A">
      <w:pPr>
        <w:pStyle w:val="Standardplano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Creating a data access layer with methods for reading and writing data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Data access should scale in environments with large amount of groups (up to 1.000) and activities (up to 100 per group) and with time raster of 15min over a time period of 10-20 years of numbers.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How to save data in the database schema (table structure, indices)?</w:t>
      </w:r>
    </w:p>
    <w:p w:rsidR="000014A6" w:rsidRDefault="000014A6" w:rsidP="000014A6">
      <w:pPr>
        <w:pStyle w:val="Standardplano"/>
        <w:numPr>
          <w:ilvl w:val="2"/>
          <w:numId w:val="11"/>
        </w:numPr>
        <w:rPr>
          <w:lang w:val="en-US"/>
        </w:rPr>
      </w:pPr>
      <w:r>
        <w:rPr>
          <w:lang w:val="en-US"/>
        </w:rPr>
        <w:t>How to create a table structure if there are lots of changes between the 15min-intervals?</w:t>
      </w:r>
    </w:p>
    <w:p w:rsidR="000014A6" w:rsidRDefault="000014A6" w:rsidP="000014A6">
      <w:pPr>
        <w:pStyle w:val="Standardplano"/>
        <w:numPr>
          <w:ilvl w:val="2"/>
          <w:numId w:val="11"/>
        </w:numPr>
        <w:rPr>
          <w:lang w:val="en-US"/>
        </w:rPr>
      </w:pPr>
      <w:r>
        <w:rPr>
          <w:lang w:val="en-US"/>
        </w:rPr>
        <w:t>How to create a table structure if there are less changes between the 15min-intervals?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How to read/save the numbers in a performant way (on base of new technology)?</w:t>
      </w:r>
    </w:p>
    <w:p w:rsidR="000014A6" w:rsidRPr="00177356" w:rsidRDefault="000014A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Writing a second time different values should overwrite existing data.</w:t>
      </w:r>
    </w:p>
    <w:p w:rsidR="00AD765A" w:rsidRDefault="00AD765A" w:rsidP="00AD765A">
      <w:pPr>
        <w:pStyle w:val="Standardplano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Creating a web service 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Web service provides and stores the staffing level data</w:t>
      </w:r>
      <w:r w:rsidR="000014A6">
        <w:rPr>
          <w:lang w:val="en-US"/>
        </w:rPr>
        <w:t xml:space="preserve"> in an efficient way.</w:t>
      </w:r>
    </w:p>
    <w:p w:rsidR="000014A6" w:rsidRDefault="000014A6" w:rsidP="000014A6">
      <w:pPr>
        <w:pStyle w:val="Standardplano"/>
        <w:numPr>
          <w:ilvl w:val="2"/>
          <w:numId w:val="11"/>
        </w:numPr>
        <w:rPr>
          <w:lang w:val="en-US"/>
        </w:rPr>
      </w:pPr>
      <w:r>
        <w:rPr>
          <w:lang w:val="en-US"/>
        </w:rPr>
        <w:t>Ask web service for many groups and activities and return the data.</w:t>
      </w:r>
    </w:p>
    <w:p w:rsidR="000014A6" w:rsidRDefault="000014A6" w:rsidP="000014A6">
      <w:pPr>
        <w:pStyle w:val="Standardplano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Where are the constraints of reading/writing data?</w:t>
      </w:r>
      <w:r w:rsidR="000F512B">
        <w:rPr>
          <w:lang w:val="en-US"/>
        </w:rPr>
        <w:t xml:space="preserve"> (</w:t>
      </w:r>
      <w:proofErr w:type="gramStart"/>
      <w:r w:rsidR="000F512B">
        <w:rPr>
          <w:lang w:val="en-US"/>
        </w:rPr>
        <w:t>e.g</w:t>
      </w:r>
      <w:proofErr w:type="gramEnd"/>
      <w:r w:rsidR="000F512B">
        <w:rPr>
          <w:lang w:val="en-US"/>
        </w:rPr>
        <w:t>. can we write/read Gigabytes of data</w:t>
      </w:r>
      <w:r w:rsidR="008461C8">
        <w:rPr>
          <w:lang w:val="en-US"/>
        </w:rPr>
        <w:t>?</w:t>
      </w:r>
      <w:r w:rsidR="000F512B">
        <w:rPr>
          <w:lang w:val="en-US"/>
        </w:rPr>
        <w:t xml:space="preserve">; how fast can the staffing levels be loaded?) </w:t>
      </w:r>
    </w:p>
    <w:p w:rsidR="00177356" w:rsidRDefault="00177356" w:rsidP="00177356">
      <w:pPr>
        <w:pStyle w:val="Standardplano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Implementation tests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Coded tests which test the read/save-methods from/to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</w:t>
      </w:r>
    </w:p>
    <w:p w:rsidR="00177356" w:rsidRDefault="00177356" w:rsidP="00177356">
      <w:pPr>
        <w:pStyle w:val="Standardplano"/>
        <w:numPr>
          <w:ilvl w:val="1"/>
          <w:numId w:val="11"/>
        </w:numPr>
        <w:rPr>
          <w:lang w:val="en-US"/>
        </w:rPr>
      </w:pPr>
      <w:r>
        <w:rPr>
          <w:lang w:val="en-US"/>
        </w:rPr>
        <w:t>How could performance-tests look like?</w:t>
      </w:r>
    </w:p>
    <w:p w:rsidR="00AD765A" w:rsidRDefault="00AD765A" w:rsidP="00AD765A">
      <w:pPr>
        <w:pStyle w:val="Standardplano"/>
        <w:rPr>
          <w:lang w:val="en-US"/>
        </w:rPr>
      </w:pPr>
    </w:p>
    <w:p w:rsidR="00A175A0" w:rsidRDefault="00A175A0" w:rsidP="006616B4">
      <w:pPr>
        <w:pStyle w:val="berschrift1plano"/>
        <w:rPr>
          <w:lang w:val="en-US"/>
        </w:rPr>
      </w:pPr>
      <w:r>
        <w:rPr>
          <w:lang w:val="en-US"/>
        </w:rPr>
        <w:t>Technical requirements</w:t>
      </w:r>
    </w:p>
    <w:p w:rsidR="00A175A0" w:rsidRDefault="00A175A0" w:rsidP="00A175A0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Visual Studio Solution </w:t>
      </w:r>
    </w:p>
    <w:p w:rsidR="00A175A0" w:rsidRDefault="00A175A0" w:rsidP="00A175A0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 .NET Framework</w:t>
      </w:r>
    </w:p>
    <w:p w:rsidR="006616B4" w:rsidRPr="0033558B" w:rsidRDefault="006616B4" w:rsidP="00A175A0">
      <w:pPr>
        <w:pStyle w:val="Standardplano"/>
        <w:numPr>
          <w:ilvl w:val="0"/>
          <w:numId w:val="12"/>
        </w:numPr>
        <w:rPr>
          <w:lang w:val="en-US"/>
        </w:rPr>
      </w:pPr>
      <w:r>
        <w:rPr>
          <w:lang w:val="en-US"/>
        </w:rPr>
        <w:t>C#</w:t>
      </w:r>
      <w:r w:rsidR="009A55E1">
        <w:rPr>
          <w:lang w:val="en-US"/>
        </w:rPr>
        <w:t xml:space="preserve"> language</w:t>
      </w:r>
    </w:p>
    <w:sectPr w:rsidR="006616B4" w:rsidRPr="0033558B" w:rsidSect="001170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4" w:right="1814" w:bottom="1814" w:left="1366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96" w:rsidRDefault="00D22996" w:rsidP="00167B83">
      <w:pPr>
        <w:spacing w:after="0" w:line="240" w:lineRule="auto"/>
      </w:pPr>
      <w:r>
        <w:separator/>
      </w:r>
    </w:p>
  </w:endnote>
  <w:endnote w:type="continuationSeparator" w:id="0">
    <w:p w:rsidR="00D22996" w:rsidRDefault="00D22996" w:rsidP="0016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83" w:rsidRDefault="0011708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8308"/>
      <w:docPartObj>
        <w:docPartGallery w:val="Page Numbers (Bottom of Page)"/>
        <w:docPartUnique/>
      </w:docPartObj>
    </w:sdtPr>
    <w:sdtEndPr/>
    <w:sdtContent>
      <w:sdt>
        <w:sdtPr>
          <w:id w:val="1021177321"/>
          <w:docPartObj>
            <w:docPartGallery w:val="Page Numbers (Top of Page)"/>
            <w:docPartUnique/>
          </w:docPartObj>
        </w:sdtPr>
        <w:sdtEndPr/>
        <w:sdtContent>
          <w:p w:rsidR="00DC34F3" w:rsidRDefault="00D22996">
            <w:pPr>
              <w:pStyle w:val="Fuzeile"/>
              <w:jc w:val="right"/>
            </w:pPr>
            <w:r>
              <w:rPr>
                <w:noProof/>
                <w:sz w:val="16"/>
                <w:szCs w:val="16"/>
                <w:lang w:val="en-US" w:eastAsia="de-DE"/>
              </w:rPr>
              <w:pict>
                <v:line id="_x0000_s2059" style="position:absolute;left:0;text-align:left;z-index:251677696;mso-position-horizontal-relative:left-margin-area;mso-position-vertical-relative:top-margin-area" from="57.25pt,765.45pt" to="552.25pt,765.45pt" strokecolor="#669" strokeweight=".5pt">
                  <w10:wrap anchorx="margin" anchory="margin"/>
                </v:line>
              </w:pict>
            </w:r>
            <w:r w:rsidR="00DC34F3" w:rsidRPr="00DC34F3">
              <w:rPr>
                <w:sz w:val="16"/>
                <w:szCs w:val="16"/>
              </w:rPr>
              <w:t xml:space="preserve">Seite </w:t>
            </w:r>
            <w:r w:rsidR="001A4D74" w:rsidRPr="00DC34F3">
              <w:rPr>
                <w:b/>
                <w:sz w:val="16"/>
                <w:szCs w:val="16"/>
              </w:rPr>
              <w:fldChar w:fldCharType="begin"/>
            </w:r>
            <w:r w:rsidR="00DC34F3" w:rsidRPr="00DC34F3">
              <w:rPr>
                <w:b/>
                <w:sz w:val="16"/>
                <w:szCs w:val="16"/>
              </w:rPr>
              <w:instrText>PAGE</w:instrText>
            </w:r>
            <w:r w:rsidR="001A4D74" w:rsidRPr="00DC34F3">
              <w:rPr>
                <w:b/>
                <w:sz w:val="16"/>
                <w:szCs w:val="16"/>
              </w:rPr>
              <w:fldChar w:fldCharType="separate"/>
            </w:r>
            <w:r w:rsidR="000472EC">
              <w:rPr>
                <w:b/>
                <w:noProof/>
                <w:sz w:val="16"/>
                <w:szCs w:val="16"/>
              </w:rPr>
              <w:t>2</w:t>
            </w:r>
            <w:r w:rsidR="001A4D74" w:rsidRPr="00DC34F3">
              <w:rPr>
                <w:b/>
                <w:sz w:val="16"/>
                <w:szCs w:val="16"/>
              </w:rPr>
              <w:fldChar w:fldCharType="end"/>
            </w:r>
            <w:r w:rsidR="00DC34F3" w:rsidRPr="00DC34F3">
              <w:rPr>
                <w:sz w:val="16"/>
                <w:szCs w:val="16"/>
              </w:rPr>
              <w:t xml:space="preserve"> von </w:t>
            </w:r>
            <w:r w:rsidR="001A4D74" w:rsidRPr="00DC34F3">
              <w:rPr>
                <w:b/>
                <w:sz w:val="16"/>
                <w:szCs w:val="16"/>
              </w:rPr>
              <w:fldChar w:fldCharType="begin"/>
            </w:r>
            <w:r w:rsidR="00DC34F3" w:rsidRPr="00DC34F3">
              <w:rPr>
                <w:b/>
                <w:sz w:val="16"/>
                <w:szCs w:val="16"/>
              </w:rPr>
              <w:instrText>NUMPAGES</w:instrText>
            </w:r>
            <w:r w:rsidR="001A4D74" w:rsidRPr="00DC34F3">
              <w:rPr>
                <w:b/>
                <w:sz w:val="16"/>
                <w:szCs w:val="16"/>
              </w:rPr>
              <w:fldChar w:fldCharType="separate"/>
            </w:r>
            <w:r w:rsidR="000472EC">
              <w:rPr>
                <w:b/>
                <w:noProof/>
                <w:sz w:val="16"/>
                <w:szCs w:val="16"/>
              </w:rPr>
              <w:t>2</w:t>
            </w:r>
            <w:r w:rsidR="001A4D74" w:rsidRPr="00DC34F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83" w:rsidRPr="00457553" w:rsidRDefault="00D22996" w:rsidP="00D1027F">
    <w:pPr>
      <w:pStyle w:val="Fuzeile"/>
      <w:tabs>
        <w:tab w:val="clear" w:pos="4536"/>
      </w:tabs>
      <w:ind w:right="-488"/>
      <w:rPr>
        <w:sz w:val="16"/>
        <w:szCs w:val="16"/>
      </w:rPr>
    </w:pPr>
    <w:r>
      <w:rPr>
        <w:noProof/>
        <w:sz w:val="16"/>
        <w:szCs w:val="16"/>
        <w:lang w:val="en-US"/>
      </w:rPr>
      <w:pict>
        <v:line id="_x0000_s2058" style="position:absolute;z-index:251676672;mso-position-horizontal-relative:page;mso-position-vertical-relative:page" from="57.25pt,765.45pt" to="552.25pt,765.45pt" strokecolor="#669" strokeweight=".5pt">
          <w10:wrap anchorx="margin" anchory="margin"/>
        </v:line>
      </w:pict>
    </w:r>
    <w:r w:rsidR="00D1027F">
      <w:rPr>
        <w:sz w:val="16"/>
        <w:szCs w:val="16"/>
      </w:rPr>
      <w:t>p</w:t>
    </w:r>
    <w:r w:rsidR="00167B83" w:rsidRPr="00457553">
      <w:rPr>
        <w:sz w:val="16"/>
        <w:szCs w:val="16"/>
      </w:rPr>
      <w:t>lano.</w:t>
    </w:r>
    <w:r w:rsidR="00167B83" w:rsidRPr="00457553">
      <w:rPr>
        <w:sz w:val="16"/>
        <w:szCs w:val="16"/>
      </w:rPr>
      <w:tab/>
    </w:r>
    <w:r w:rsidR="00167B83">
      <w:rPr>
        <w:sz w:val="16"/>
        <w:szCs w:val="16"/>
      </w:rPr>
      <w:t xml:space="preserve">    </w:t>
    </w:r>
    <w:r w:rsidR="00167B83" w:rsidRPr="00457553">
      <w:rPr>
        <w:sz w:val="16"/>
        <w:szCs w:val="16"/>
      </w:rPr>
      <w:t>Tel</w:t>
    </w:r>
    <w:r w:rsidR="00AA1F2C">
      <w:rPr>
        <w:sz w:val="16"/>
        <w:szCs w:val="16"/>
      </w:rPr>
      <w:t xml:space="preserve">efon: +49 </w:t>
    </w:r>
    <w:r w:rsidR="00167B83" w:rsidRPr="00457553">
      <w:rPr>
        <w:sz w:val="16"/>
        <w:szCs w:val="16"/>
      </w:rPr>
      <w:t>3677 689787 -0</w:t>
    </w:r>
  </w:p>
  <w:p w:rsidR="00167B83" w:rsidRPr="00457553" w:rsidRDefault="00167B83" w:rsidP="00D1027F">
    <w:pPr>
      <w:pStyle w:val="Fuzeile"/>
      <w:tabs>
        <w:tab w:val="clear" w:pos="4536"/>
        <w:tab w:val="left" w:pos="6882"/>
      </w:tabs>
      <w:rPr>
        <w:sz w:val="16"/>
        <w:szCs w:val="16"/>
      </w:rPr>
    </w:pPr>
    <w:proofErr w:type="spellStart"/>
    <w:r w:rsidRPr="00457553">
      <w:rPr>
        <w:sz w:val="16"/>
        <w:szCs w:val="16"/>
      </w:rPr>
      <w:t>Oberpörlitzer</w:t>
    </w:r>
    <w:proofErr w:type="spellEnd"/>
    <w:r w:rsidRPr="00457553">
      <w:rPr>
        <w:sz w:val="16"/>
        <w:szCs w:val="16"/>
      </w:rPr>
      <w:t xml:space="preserve"> Straße 2</w:t>
    </w:r>
    <w:r w:rsidRPr="00457553">
      <w:rPr>
        <w:sz w:val="16"/>
        <w:szCs w:val="16"/>
      </w:rPr>
      <w:tab/>
    </w:r>
    <w:r>
      <w:rPr>
        <w:sz w:val="16"/>
        <w:szCs w:val="16"/>
      </w:rPr>
      <w:tab/>
    </w:r>
    <w:r w:rsidR="00AA1F2C">
      <w:rPr>
        <w:sz w:val="16"/>
        <w:szCs w:val="16"/>
      </w:rPr>
      <w:t xml:space="preserve">E-Mail: </w:t>
    </w:r>
    <w:r>
      <w:rPr>
        <w:sz w:val="16"/>
        <w:szCs w:val="16"/>
      </w:rPr>
      <w:t>info@</w:t>
    </w:r>
    <w:r w:rsidRPr="00457553">
      <w:rPr>
        <w:sz w:val="16"/>
        <w:szCs w:val="16"/>
      </w:rPr>
      <w:t>planopunkt.de</w:t>
    </w:r>
  </w:p>
  <w:p w:rsidR="00167B83" w:rsidRPr="00803609" w:rsidRDefault="00167B83" w:rsidP="00D1027F">
    <w:pPr>
      <w:pStyle w:val="Fuzeile"/>
      <w:tabs>
        <w:tab w:val="clear" w:pos="4536"/>
      </w:tabs>
      <w:rPr>
        <w:sz w:val="16"/>
        <w:szCs w:val="16"/>
      </w:rPr>
    </w:pPr>
    <w:r w:rsidRPr="00457553">
      <w:rPr>
        <w:sz w:val="16"/>
        <w:szCs w:val="16"/>
      </w:rPr>
      <w:t>98693 Ilmenau</w:t>
    </w:r>
    <w:r w:rsidRPr="00457553">
      <w:rPr>
        <w:sz w:val="16"/>
        <w:szCs w:val="16"/>
      </w:rPr>
      <w:tab/>
    </w:r>
    <w:r>
      <w:rPr>
        <w:sz w:val="16"/>
        <w:szCs w:val="16"/>
      </w:rPr>
      <w:t xml:space="preserve">bringt </w:t>
    </w:r>
    <w:proofErr w:type="spellStart"/>
    <w:r>
      <w:rPr>
        <w:sz w:val="16"/>
        <w:szCs w:val="16"/>
      </w:rPr>
      <w:t>personallogistik</w:t>
    </w:r>
    <w:proofErr w:type="spellEnd"/>
    <w:r>
      <w:rPr>
        <w:sz w:val="16"/>
        <w:szCs w:val="16"/>
      </w:rPr>
      <w:t xml:space="preserve"> auf den </w:t>
    </w:r>
    <w:proofErr w:type="spellStart"/>
    <w:r>
      <w:rPr>
        <w:sz w:val="16"/>
        <w:szCs w:val="16"/>
      </w:rPr>
      <w:t>punkt</w:t>
    </w:r>
    <w:proofErr w:type="spellEnd"/>
    <w:r>
      <w:rPr>
        <w:sz w:val="16"/>
        <w:szCs w:val="16"/>
      </w:rPr>
      <w:t xml:space="preserve"> – plano.</w:t>
    </w:r>
    <w:r w:rsidRPr="00EF27CF">
      <w:rPr>
        <w:sz w:val="16"/>
        <w:szCs w:val="16"/>
      </w:rPr>
      <w:t xml:space="preserve"> </w:t>
    </w:r>
  </w:p>
  <w:p w:rsidR="00D1027F" w:rsidRDefault="00D1027F" w:rsidP="00EB58A0">
    <w:pPr>
      <w:pStyle w:val="Fuzeile"/>
      <w:ind w:left="-567"/>
    </w:pPr>
  </w:p>
  <w:p w:rsidR="00167B83" w:rsidRPr="00EB58A0" w:rsidRDefault="00D22996" w:rsidP="00EB58A0">
    <w:pPr>
      <w:pStyle w:val="Fuzeile"/>
      <w:ind w:left="-567"/>
      <w:rPr>
        <w:sz w:val="16"/>
        <w:szCs w:val="16"/>
      </w:rPr>
    </w:pPr>
    <w:r>
      <w:rPr>
        <w:noProof/>
        <w:sz w:val="16"/>
        <w:szCs w:val="16"/>
        <w:lang w:val="en-US"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490.45pt;margin-top:690.6pt;width:0;height:64.9pt;z-index:251668480;mso-position-horizontal-relative:margin;mso-position-vertical-relative:top-margin-area" o:connectortype="straight" strokecolor="#669" strokeweight=".5pt">
          <w10:wrap anchorx="margin" anchory="margin"/>
        </v:shape>
      </w:pict>
    </w:r>
    <w:r w:rsidR="00167B83" w:rsidRPr="00EB58A0">
      <w:rPr>
        <w:noProof/>
        <w:sz w:val="16"/>
        <w:szCs w:val="16"/>
        <w:lang w:eastAsia="de-DE" w:bidi="ar-SA"/>
      </w:rPr>
      <w:drawing>
        <wp:anchor distT="0" distB="0" distL="114300" distR="114300" simplePos="0" relativeHeight="251667456" behindDoc="1" locked="0" layoutInCell="1" allowOverlap="1" wp14:anchorId="5D2FB063" wp14:editId="098EAA4C">
          <wp:simplePos x="0" y="0"/>
          <wp:positionH relativeFrom="margin">
            <wp:posOffset>6081395</wp:posOffset>
          </wp:positionH>
          <wp:positionV relativeFrom="topMargin">
            <wp:posOffset>7315835</wp:posOffset>
          </wp:positionV>
          <wp:extent cx="290043" cy="1352282"/>
          <wp:effectExtent l="19050" t="0" r="0" b="0"/>
          <wp:wrapNone/>
          <wp:docPr id="4" name="Grafik 6" descr="plano-punk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 descr="plano-punk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4000" contrast="-1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043" cy="1352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val="en-US" w:eastAsia="de-DE"/>
      </w:rPr>
      <w:pict>
        <v:shape id="_x0000_s2052" type="#_x0000_t32" style="position:absolute;left:0;text-align:left;margin-left:490.45pt;margin-top:76.55pt;width:0;height:490.2pt;z-index:251665408;mso-position-horizontal-relative:margin;mso-position-vertical-relative:top-margin-area" o:connectortype="straight" strokecolor="#669" strokeweight=".5pt"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96" w:rsidRDefault="00D22996" w:rsidP="00167B83">
      <w:pPr>
        <w:spacing w:after="0" w:line="240" w:lineRule="auto"/>
      </w:pPr>
      <w:r>
        <w:separator/>
      </w:r>
    </w:p>
  </w:footnote>
  <w:footnote w:type="continuationSeparator" w:id="0">
    <w:p w:rsidR="00D22996" w:rsidRDefault="00D22996" w:rsidP="0016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83" w:rsidRDefault="0011708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83" w:rsidRDefault="00167B83">
    <w:pPr>
      <w:pStyle w:val="Kopfzeile"/>
    </w:pPr>
    <w:r w:rsidRPr="00167B83">
      <w:rPr>
        <w:noProof/>
        <w:lang w:eastAsia="de-DE" w:bidi="ar-SA"/>
      </w:rPr>
      <w:drawing>
        <wp:anchor distT="0" distB="0" distL="114300" distR="114300" simplePos="0" relativeHeight="251670528" behindDoc="1" locked="0" layoutInCell="1" allowOverlap="1" wp14:anchorId="4E070010" wp14:editId="7D9A50CF">
          <wp:simplePos x="0" y="0"/>
          <wp:positionH relativeFrom="margin">
            <wp:posOffset>6080474</wp:posOffset>
          </wp:positionH>
          <wp:positionV relativeFrom="topMargin">
            <wp:posOffset>7315200</wp:posOffset>
          </wp:positionV>
          <wp:extent cx="290043" cy="1352282"/>
          <wp:effectExtent l="19050" t="0" r="0" b="0"/>
          <wp:wrapNone/>
          <wp:docPr id="5" name="Grafik 6" descr="plano-punk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 descr="plano-punk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4000" contrast="-1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043" cy="1352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2996">
      <w:rPr>
        <w:noProof/>
        <w:lang w:val="en-US"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490.45pt;margin-top:76.55pt;width:0;height:490.2pt;z-index:251660288;mso-position-horizontal-relative:margin;mso-position-vertical-relative:top-margin-area" o:connectortype="straight" strokecolor="#669" strokeweight=".5pt">
          <w10:wrap anchorx="margin" anchory="margin"/>
        </v:shape>
      </w:pict>
    </w:r>
    <w:r w:rsidR="00D22996">
      <w:rPr>
        <w:noProof/>
        <w:lang w:val="en-US" w:eastAsia="de-DE"/>
      </w:rPr>
      <w:pict>
        <v:shape id="_x0000_s2051" type="#_x0000_t32" style="position:absolute;margin-left:490.45pt;margin-top:690.6pt;width:0;height:64.9pt;z-index:251662336;mso-position-horizontal-relative:margin;mso-position-vertical-relative:top-margin-area" o:connectortype="straight" strokecolor="#669" strokeweight=".5pt">
          <w10:wrap anchorx="margin" anchory="margin"/>
        </v:shape>
      </w:pict>
    </w:r>
    <w:r>
      <w:rPr>
        <w:noProof/>
        <w:lang w:eastAsia="de-DE" w:bidi="ar-SA"/>
      </w:rPr>
      <w:drawing>
        <wp:anchor distT="0" distB="0" distL="114300" distR="114300" simplePos="0" relativeHeight="251659264" behindDoc="1" locked="0" layoutInCell="1" allowOverlap="1" wp14:anchorId="241AFDBA" wp14:editId="3A848B08">
          <wp:simplePos x="0" y="0"/>
          <wp:positionH relativeFrom="margin">
            <wp:posOffset>3600450</wp:posOffset>
          </wp:positionH>
          <wp:positionV relativeFrom="topMargin">
            <wp:posOffset>252095</wp:posOffset>
          </wp:positionV>
          <wp:extent cx="2324904" cy="721216"/>
          <wp:effectExtent l="19050" t="0" r="0" b="0"/>
          <wp:wrapNone/>
          <wp:docPr id="1" name="Bild 1" descr="C:\Users\cerfurt.INTRANET.000\Desktop\plano punk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erfurt.INTRANET.000\Desktop\plano punkt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904" cy="7212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83" w:rsidRDefault="00167B83" w:rsidP="00167B83">
    <w:pPr>
      <w:pStyle w:val="Kopfzeile"/>
      <w:tabs>
        <w:tab w:val="clear" w:pos="4536"/>
        <w:tab w:val="clear" w:pos="9072"/>
        <w:tab w:val="left" w:pos="7727"/>
      </w:tabs>
    </w:pPr>
    <w:r w:rsidRPr="00167B83">
      <w:rPr>
        <w:noProof/>
        <w:lang w:eastAsia="de-DE" w:bidi="ar-SA"/>
      </w:rPr>
      <w:drawing>
        <wp:anchor distT="0" distB="0" distL="114300" distR="114300" simplePos="0" relativeHeight="251664384" behindDoc="1" locked="0" layoutInCell="1" allowOverlap="1" wp14:anchorId="09D6902B" wp14:editId="0765886F">
          <wp:simplePos x="0" y="0"/>
          <wp:positionH relativeFrom="margin">
            <wp:posOffset>3600450</wp:posOffset>
          </wp:positionH>
          <wp:positionV relativeFrom="topMargin">
            <wp:posOffset>252095</wp:posOffset>
          </wp:positionV>
          <wp:extent cx="2324905" cy="721217"/>
          <wp:effectExtent l="19050" t="0" r="0" b="0"/>
          <wp:wrapNone/>
          <wp:docPr id="3" name="Bild 1" descr="C:\Users\cerfurt.INTRANET.000\Desktop\plano punk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erfurt.INTRANET.000\Desktop\plano punk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904" cy="7212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5013"/>
    <w:multiLevelType w:val="hybridMultilevel"/>
    <w:tmpl w:val="21DC64BE"/>
    <w:lvl w:ilvl="0" w:tplc="2CB473DA">
      <w:start w:val="1"/>
      <w:numFmt w:val="decimal"/>
      <w:pStyle w:val="planoberschrift4nummeriert"/>
      <w:lvlText w:val="%1.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7A6E"/>
    <w:multiLevelType w:val="multilevel"/>
    <w:tmpl w:val="9330131A"/>
    <w:lvl w:ilvl="0">
      <w:start w:val="1"/>
      <w:numFmt w:val="bullet"/>
      <w:pStyle w:val="Aufzhlung1Ebeneplan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pStyle w:val="Aufzhlung2Ebeneplano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pStyle w:val="planoberschrift3nummeriertneu"/>
      <w:lvlText w:val="-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DFF"/>
    <w:multiLevelType w:val="hybridMultilevel"/>
    <w:tmpl w:val="0AD871C8"/>
    <w:lvl w:ilvl="0" w:tplc="12D00402">
      <w:start w:val="1"/>
      <w:numFmt w:val="decimal"/>
      <w:pStyle w:val="planoberschrift3nummeriert"/>
      <w:lvlText w:val="%1.1.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A737CA"/>
    <w:multiLevelType w:val="multilevel"/>
    <w:tmpl w:val="F7E4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ufzhlung3Ebeneplan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78357B6"/>
    <w:multiLevelType w:val="hybridMultilevel"/>
    <w:tmpl w:val="5FDE5C9A"/>
    <w:lvl w:ilvl="0" w:tplc="5B38EDEE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27BAA"/>
    <w:multiLevelType w:val="hybridMultilevel"/>
    <w:tmpl w:val="3C5CF746"/>
    <w:lvl w:ilvl="0" w:tplc="586E073E">
      <w:start w:val="1"/>
      <w:numFmt w:val="decimal"/>
      <w:pStyle w:val="Auflistungnummeriertplano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70021"/>
    <w:multiLevelType w:val="multilevel"/>
    <w:tmpl w:val="B6B8427A"/>
    <w:lvl w:ilvl="0">
      <w:start w:val="1"/>
      <w:numFmt w:val="decimal"/>
      <w:pStyle w:val="berschrift1nummeriertplano"/>
      <w:isLgl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nummeriertplano"/>
      <w:isLgl/>
      <w:lvlText w:val="%1.%2."/>
      <w:lvlJc w:val="left"/>
      <w:pPr>
        <w:tabs>
          <w:tab w:val="num" w:pos="993"/>
        </w:tabs>
        <w:ind w:left="993" w:hanging="851"/>
      </w:pPr>
      <w:rPr>
        <w:rFonts w:hint="default"/>
      </w:rPr>
    </w:lvl>
    <w:lvl w:ilvl="2">
      <w:start w:val="1"/>
      <w:numFmt w:val="decimal"/>
      <w:pStyle w:val="berschrift3nummeriertplano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nummeriertplano"/>
      <w:isLgl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Restart w:val="0"/>
      <w:isLgl/>
      <w:lvlText w:val="%1.%2.%3.%4.%5.%6.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6">
      <w:start w:val="1"/>
      <w:numFmt w:val="decimal"/>
      <w:lvlRestart w:val="0"/>
      <w:isLgl/>
      <w:lvlText w:val="%1.%2.%3.%4.%5.%6.%7.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Restart w:val="0"/>
      <w:isLgl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default"/>
      </w:rPr>
    </w:lvl>
    <w:lvl w:ilvl="8">
      <w:start w:val="1"/>
      <w:numFmt w:val="decimal"/>
      <w:lvlRestart w:val="0"/>
      <w:isLgl/>
      <w:lvlText w:val="%1.%2.%3.%4.%5.%6.%7.%8.%9."/>
      <w:lvlJc w:val="left"/>
      <w:pPr>
        <w:tabs>
          <w:tab w:val="num" w:pos="2520"/>
        </w:tabs>
        <w:ind w:left="1418" w:hanging="1418"/>
      </w:pPr>
      <w:rPr>
        <w:rFonts w:hint="default"/>
      </w:rPr>
    </w:lvl>
  </w:abstractNum>
  <w:abstractNum w:abstractNumId="7">
    <w:nsid w:val="631031D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66504B51"/>
    <w:multiLevelType w:val="hybridMultilevel"/>
    <w:tmpl w:val="8D94E2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A7679"/>
    <w:multiLevelType w:val="hybridMultilevel"/>
    <w:tmpl w:val="1D8626BE"/>
    <w:lvl w:ilvl="0" w:tplc="A8A68AEA">
      <w:start w:val="1"/>
      <w:numFmt w:val="decimal"/>
      <w:pStyle w:val="planoberschrift1nummeriert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49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1FF"/>
    <w:rsid w:val="000014A6"/>
    <w:rsid w:val="000472EC"/>
    <w:rsid w:val="000576F9"/>
    <w:rsid w:val="000845CA"/>
    <w:rsid w:val="000C6051"/>
    <w:rsid w:val="000F512B"/>
    <w:rsid w:val="00117083"/>
    <w:rsid w:val="00117970"/>
    <w:rsid w:val="001465B5"/>
    <w:rsid w:val="001678F2"/>
    <w:rsid w:val="00167B83"/>
    <w:rsid w:val="00176B68"/>
    <w:rsid w:val="00177356"/>
    <w:rsid w:val="001A4D74"/>
    <w:rsid w:val="001C1B35"/>
    <w:rsid w:val="00233DC6"/>
    <w:rsid w:val="002952D9"/>
    <w:rsid w:val="00324DC9"/>
    <w:rsid w:val="0033558B"/>
    <w:rsid w:val="003D3D5D"/>
    <w:rsid w:val="00443544"/>
    <w:rsid w:val="00465FB8"/>
    <w:rsid w:val="004B3A74"/>
    <w:rsid w:val="004E5EA2"/>
    <w:rsid w:val="0050506E"/>
    <w:rsid w:val="00506E8E"/>
    <w:rsid w:val="0056621D"/>
    <w:rsid w:val="00617727"/>
    <w:rsid w:val="00641918"/>
    <w:rsid w:val="006616B4"/>
    <w:rsid w:val="00667175"/>
    <w:rsid w:val="00676CC4"/>
    <w:rsid w:val="007208E4"/>
    <w:rsid w:val="00792625"/>
    <w:rsid w:val="007F6210"/>
    <w:rsid w:val="008461C8"/>
    <w:rsid w:val="008C71FF"/>
    <w:rsid w:val="008F53D4"/>
    <w:rsid w:val="009A55E1"/>
    <w:rsid w:val="00A175A0"/>
    <w:rsid w:val="00A50391"/>
    <w:rsid w:val="00AA1F2C"/>
    <w:rsid w:val="00AA7326"/>
    <w:rsid w:val="00AB6879"/>
    <w:rsid w:val="00AD3D62"/>
    <w:rsid w:val="00AD765A"/>
    <w:rsid w:val="00B14AD1"/>
    <w:rsid w:val="00B77A9B"/>
    <w:rsid w:val="00BB789A"/>
    <w:rsid w:val="00BC517E"/>
    <w:rsid w:val="00C64772"/>
    <w:rsid w:val="00CE339D"/>
    <w:rsid w:val="00D1027F"/>
    <w:rsid w:val="00D13E4D"/>
    <w:rsid w:val="00D2295F"/>
    <w:rsid w:val="00D22996"/>
    <w:rsid w:val="00D2335D"/>
    <w:rsid w:val="00D23806"/>
    <w:rsid w:val="00D33768"/>
    <w:rsid w:val="00DC34F3"/>
    <w:rsid w:val="00DE22E1"/>
    <w:rsid w:val="00E2065D"/>
    <w:rsid w:val="00EB58A0"/>
    <w:rsid w:val="00EC16C5"/>
    <w:rsid w:val="00EF39EF"/>
    <w:rsid w:val="00F5492A"/>
    <w:rsid w:val="00F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DB13AB56-BD1A-4E41-89EC-2B1444C0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17970"/>
    <w:rPr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117970"/>
    <w:pPr>
      <w:numPr>
        <w:numId w:val="1"/>
      </w:numPr>
      <w:pBdr>
        <w:top w:val="single" w:sz="24" w:space="0" w:color="AFCF62" w:themeColor="accent1"/>
        <w:left w:val="single" w:sz="24" w:space="0" w:color="AFCF62" w:themeColor="accent1"/>
        <w:bottom w:val="single" w:sz="24" w:space="0" w:color="AFCF62" w:themeColor="accent1"/>
        <w:right w:val="single" w:sz="24" w:space="0" w:color="AFCF62" w:themeColor="accent1"/>
      </w:pBdr>
      <w:shd w:val="clear" w:color="auto" w:fill="AFCF6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117970"/>
    <w:pPr>
      <w:numPr>
        <w:ilvl w:val="1"/>
        <w:numId w:val="1"/>
      </w:numPr>
      <w:pBdr>
        <w:top w:val="single" w:sz="24" w:space="0" w:color="EFF5DF" w:themeColor="accent1" w:themeTint="33"/>
        <w:left w:val="single" w:sz="24" w:space="0" w:color="EFF5DF" w:themeColor="accent1" w:themeTint="33"/>
        <w:bottom w:val="single" w:sz="24" w:space="0" w:color="EFF5DF" w:themeColor="accent1" w:themeTint="33"/>
        <w:right w:val="single" w:sz="24" w:space="0" w:color="EFF5DF" w:themeColor="accent1" w:themeTint="33"/>
      </w:pBdr>
      <w:shd w:val="clear" w:color="auto" w:fill="EFF5D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117970"/>
    <w:pPr>
      <w:numPr>
        <w:ilvl w:val="2"/>
        <w:numId w:val="1"/>
      </w:numPr>
      <w:pBdr>
        <w:top w:val="single" w:sz="6" w:space="2" w:color="AFCF62" w:themeColor="accent1"/>
        <w:left w:val="single" w:sz="6" w:space="2" w:color="AFCF62" w:themeColor="accent1"/>
      </w:pBdr>
      <w:spacing w:before="300" w:after="0"/>
      <w:outlineLvl w:val="2"/>
    </w:pPr>
    <w:rPr>
      <w:caps/>
      <w:color w:val="5C7423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117970"/>
    <w:pPr>
      <w:numPr>
        <w:ilvl w:val="3"/>
        <w:numId w:val="1"/>
      </w:numPr>
      <w:pBdr>
        <w:top w:val="dotted" w:sz="6" w:space="2" w:color="AFCF62" w:themeColor="accent1"/>
        <w:left w:val="dotted" w:sz="6" w:space="2" w:color="AFCF62" w:themeColor="accent1"/>
      </w:pBdr>
      <w:spacing w:before="300" w:after="0"/>
      <w:outlineLvl w:val="3"/>
    </w:pPr>
    <w:rPr>
      <w:caps/>
      <w:color w:val="8BAE35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117970"/>
    <w:pPr>
      <w:numPr>
        <w:ilvl w:val="4"/>
        <w:numId w:val="1"/>
      </w:numPr>
      <w:pBdr>
        <w:bottom w:val="single" w:sz="6" w:space="1" w:color="AFCF62" w:themeColor="accent1"/>
      </w:pBdr>
      <w:spacing w:before="300" w:after="0"/>
      <w:outlineLvl w:val="4"/>
    </w:pPr>
    <w:rPr>
      <w:caps/>
      <w:color w:val="8BAE35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117970"/>
    <w:pPr>
      <w:numPr>
        <w:ilvl w:val="5"/>
        <w:numId w:val="1"/>
      </w:numPr>
      <w:pBdr>
        <w:bottom w:val="dotted" w:sz="6" w:space="1" w:color="AFCF62" w:themeColor="accent1"/>
      </w:pBdr>
      <w:spacing w:before="300" w:after="0"/>
      <w:outlineLvl w:val="5"/>
    </w:pPr>
    <w:rPr>
      <w:caps/>
      <w:color w:val="8BAE35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167B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167B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167B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970"/>
    <w:rPr>
      <w:b/>
      <w:bCs/>
      <w:caps/>
      <w:color w:val="FFFFFF" w:themeColor="background1"/>
      <w:spacing w:val="15"/>
      <w:shd w:val="clear" w:color="auto" w:fill="AFCF62" w:themeFill="accent1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970"/>
    <w:rPr>
      <w:caps/>
      <w:spacing w:val="15"/>
      <w:shd w:val="clear" w:color="auto" w:fill="EFF5DF" w:themeFill="accent1" w:themeFillTint="33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7970"/>
    <w:rPr>
      <w:caps/>
      <w:color w:val="5C7423" w:themeColor="accent1" w:themeShade="7F"/>
      <w:spacing w:val="15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7970"/>
    <w:rPr>
      <w:caps/>
      <w:color w:val="8BAE35" w:themeColor="accent1" w:themeShade="BF"/>
      <w:spacing w:val="10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0391"/>
    <w:rPr>
      <w:caps/>
      <w:color w:val="8BAE35" w:themeColor="accent1" w:themeShade="BF"/>
      <w:spacing w:val="10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0391"/>
    <w:rPr>
      <w:caps/>
      <w:color w:val="8BAE35" w:themeColor="accent1" w:themeShade="BF"/>
      <w:spacing w:val="1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B83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B8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B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rsid w:val="00A50391"/>
    <w:pPr>
      <w:spacing w:before="120" w:after="120"/>
    </w:pPr>
    <w:rPr>
      <w:b/>
      <w:bCs/>
      <w:color w:val="8BAE3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117970"/>
    <w:pPr>
      <w:spacing w:before="720"/>
    </w:pPr>
    <w:rPr>
      <w:caps/>
      <w:color w:val="AFCF62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7970"/>
    <w:rPr>
      <w:caps/>
      <w:color w:val="AFCF62" w:themeColor="accent1"/>
      <w:spacing w:val="10"/>
      <w:kern w:val="28"/>
      <w:sz w:val="52"/>
      <w:szCs w:val="52"/>
      <w:lang w:val="de-DE" w:bidi="ar-SA"/>
    </w:rPr>
  </w:style>
  <w:style w:type="paragraph" w:styleId="Untertitel">
    <w:name w:val="Subtitle"/>
    <w:basedOn w:val="Standard"/>
    <w:next w:val="Standard"/>
    <w:link w:val="UntertitelZchn"/>
    <w:uiPriority w:val="11"/>
    <w:rsid w:val="001179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7970"/>
    <w:rPr>
      <w:caps/>
      <w:color w:val="595959" w:themeColor="text1" w:themeTint="A6"/>
      <w:spacing w:val="10"/>
      <w:sz w:val="24"/>
      <w:szCs w:val="24"/>
      <w:lang w:val="de-DE" w:bidi="ar-SA"/>
    </w:rPr>
  </w:style>
  <w:style w:type="character" w:styleId="Fett">
    <w:name w:val="Strong"/>
    <w:uiPriority w:val="22"/>
    <w:rsid w:val="00117970"/>
    <w:rPr>
      <w:b/>
      <w:bCs/>
    </w:rPr>
  </w:style>
  <w:style w:type="character" w:styleId="Hervorhebung">
    <w:name w:val="Emphasis"/>
    <w:uiPriority w:val="20"/>
    <w:rsid w:val="00117970"/>
    <w:rPr>
      <w:caps/>
      <w:color w:val="5C7423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rsid w:val="00117970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17970"/>
    <w:rPr>
      <w:sz w:val="20"/>
      <w:szCs w:val="20"/>
      <w:lang w:val="de-DE" w:bidi="ar-SA"/>
    </w:rPr>
  </w:style>
  <w:style w:type="paragraph" w:styleId="Listenabsatz">
    <w:name w:val="List Paragraph"/>
    <w:basedOn w:val="Standard"/>
    <w:uiPriority w:val="34"/>
    <w:rsid w:val="0011797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11797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17970"/>
    <w:rPr>
      <w:i/>
      <w:iCs/>
      <w:sz w:val="20"/>
      <w:szCs w:val="20"/>
      <w:lang w:val="de-DE" w:bidi="ar-SA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117970"/>
    <w:pPr>
      <w:pBdr>
        <w:top w:val="single" w:sz="4" w:space="10" w:color="AFCF62" w:themeColor="accent1"/>
        <w:left w:val="single" w:sz="4" w:space="10" w:color="AFCF62" w:themeColor="accent1"/>
      </w:pBdr>
      <w:spacing w:after="0"/>
      <w:ind w:left="1296" w:right="1152"/>
      <w:jc w:val="both"/>
    </w:pPr>
    <w:rPr>
      <w:i/>
      <w:iCs/>
      <w:color w:val="AFCF6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7970"/>
    <w:rPr>
      <w:i/>
      <w:iCs/>
      <w:color w:val="AFCF62" w:themeColor="accent1"/>
      <w:sz w:val="20"/>
      <w:szCs w:val="20"/>
      <w:lang w:val="de-DE" w:bidi="ar-SA"/>
    </w:rPr>
  </w:style>
  <w:style w:type="character" w:styleId="SchwacheHervorhebung">
    <w:name w:val="Subtle Emphasis"/>
    <w:uiPriority w:val="19"/>
    <w:rsid w:val="00117970"/>
    <w:rPr>
      <w:i/>
      <w:iCs/>
      <w:color w:val="5C7423" w:themeColor="accent1" w:themeShade="7F"/>
    </w:rPr>
  </w:style>
  <w:style w:type="character" w:styleId="IntensiveHervorhebung">
    <w:name w:val="Intense Emphasis"/>
    <w:uiPriority w:val="21"/>
    <w:rsid w:val="00117970"/>
    <w:rPr>
      <w:b/>
      <w:bCs/>
      <w:caps/>
      <w:color w:val="5C7423" w:themeColor="accent1" w:themeShade="7F"/>
      <w:spacing w:val="10"/>
    </w:rPr>
  </w:style>
  <w:style w:type="character" w:styleId="SchwacherVerweis">
    <w:name w:val="Subtle Reference"/>
    <w:uiPriority w:val="31"/>
    <w:rsid w:val="00117970"/>
    <w:rPr>
      <w:b/>
      <w:bCs/>
      <w:color w:val="AFCF62" w:themeColor="accent1"/>
    </w:rPr>
  </w:style>
  <w:style w:type="character" w:styleId="IntensiverVerweis">
    <w:name w:val="Intense Reference"/>
    <w:uiPriority w:val="32"/>
    <w:rsid w:val="00117970"/>
    <w:rPr>
      <w:b/>
      <w:bCs/>
      <w:i/>
      <w:iCs/>
      <w:caps/>
      <w:color w:val="AFCF62" w:themeColor="accent1"/>
    </w:rPr>
  </w:style>
  <w:style w:type="character" w:styleId="Buchtitel">
    <w:name w:val="Book Title"/>
    <w:uiPriority w:val="33"/>
    <w:rsid w:val="00117970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7208E4"/>
    <w:pPr>
      <w:numPr>
        <w:numId w:val="0"/>
      </w:numPr>
      <w:spacing w:before="120"/>
      <w:outlineLvl w:val="9"/>
    </w:pPr>
    <w:rPr>
      <w:rFonts w:ascii="Cambria" w:hAnsi="Cambria" w:cs="Arial"/>
      <w:kern w:val="32"/>
      <w:sz w:val="36"/>
      <w:szCs w:val="36"/>
      <w:lang w:eastAsia="de-DE" w:bidi="ar-SA"/>
    </w:rPr>
  </w:style>
  <w:style w:type="paragraph" w:customStyle="1" w:styleId="Aufzhlung">
    <w:name w:val="Aufzählung"/>
    <w:link w:val="AufzhlungZchn"/>
    <w:rsid w:val="00324DC9"/>
    <w:rPr>
      <w:sz w:val="20"/>
      <w:szCs w:val="20"/>
    </w:rPr>
  </w:style>
  <w:style w:type="character" w:customStyle="1" w:styleId="AufzhlungZchn">
    <w:name w:val="Aufzählung Zchn"/>
    <w:basedOn w:val="Absatz-Standardschriftart"/>
    <w:link w:val="Aufzhlung"/>
    <w:rsid w:val="00324DC9"/>
    <w:rPr>
      <w:sz w:val="20"/>
      <w:szCs w:val="20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4DC9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4DC9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24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DC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17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970"/>
    <w:rPr>
      <w:sz w:val="20"/>
      <w:szCs w:val="20"/>
      <w:lang w:val="de-DE"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324DC9"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sid w:val="00324DC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24DC9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24DC9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4DC9"/>
    <w:rPr>
      <w:rFonts w:ascii="Tahoma" w:hAnsi="Tahoma" w:cs="Tahoma"/>
      <w:sz w:val="16"/>
      <w:szCs w:val="16"/>
    </w:rPr>
  </w:style>
  <w:style w:type="paragraph" w:customStyle="1" w:styleId="planoberschrift1">
    <w:name w:val="plano. Überschrift 1"/>
    <w:basedOn w:val="Standard"/>
    <w:next w:val="planoStandard"/>
    <w:link w:val="planoberschrift1Zchn"/>
    <w:rsid w:val="00167B83"/>
    <w:pPr>
      <w:pBdr>
        <w:left w:val="single" w:sz="18" w:space="4" w:color="AFCF62"/>
        <w:bottom w:val="single" w:sz="18" w:space="1" w:color="AFCF62"/>
      </w:pBdr>
      <w:spacing w:before="100" w:line="300" w:lineRule="auto"/>
      <w:textboxTightWrap w:val="allLines"/>
    </w:pPr>
    <w:rPr>
      <w:rFonts w:ascii="Calibri" w:hAnsi="Calibri"/>
      <w:b/>
      <w:smallCaps/>
      <w:sz w:val="32"/>
      <w:szCs w:val="22"/>
    </w:rPr>
  </w:style>
  <w:style w:type="paragraph" w:customStyle="1" w:styleId="planoberschrift2">
    <w:name w:val="plano. Überschrift 2"/>
    <w:next w:val="planoStandard"/>
    <w:link w:val="planoberschrift2Zchn"/>
    <w:rsid w:val="00167B83"/>
    <w:rPr>
      <w:rFonts w:ascii="Calibri" w:eastAsiaTheme="majorEastAsia" w:hAnsi="Calibri" w:cstheme="majorBidi"/>
      <w:b/>
      <w:bCs/>
      <w:smallCaps/>
      <w:color w:val="182633"/>
      <w:sz w:val="28"/>
      <w:szCs w:val="26"/>
    </w:rPr>
  </w:style>
  <w:style w:type="paragraph" w:customStyle="1" w:styleId="planoberschrift3">
    <w:name w:val="plano. Überschrift 3"/>
    <w:next w:val="planoStandard"/>
    <w:link w:val="planoberschrift3Zchn"/>
    <w:rsid w:val="00167B83"/>
    <w:rPr>
      <w:rFonts w:ascii="Calibri" w:eastAsiaTheme="majorEastAsia" w:hAnsi="Calibri" w:cstheme="majorBidi"/>
      <w:b/>
      <w:bCs/>
      <w:smallCaps/>
      <w:color w:val="AFCF62"/>
      <w:sz w:val="26"/>
      <w:szCs w:val="26"/>
    </w:rPr>
  </w:style>
  <w:style w:type="paragraph" w:customStyle="1" w:styleId="planoStandard">
    <w:name w:val="plano. Standard"/>
    <w:link w:val="planoStandardZchn"/>
    <w:qFormat/>
    <w:rsid w:val="007208E4"/>
    <w:pPr>
      <w:spacing w:line="360" w:lineRule="auto"/>
      <w:jc w:val="both"/>
    </w:pPr>
    <w:rPr>
      <w:rFonts w:ascii="Calibri" w:eastAsia="Calibri" w:hAnsi="Calibri" w:cstheme="majorBidi"/>
      <w:bCs/>
      <w:sz w:val="20"/>
      <w:szCs w:val="26"/>
      <w:lang w:val="de-DE" w:bidi="ar-SA"/>
    </w:rPr>
  </w:style>
  <w:style w:type="paragraph" w:customStyle="1" w:styleId="planoAufzhlung">
    <w:name w:val="plano. Aufzählung"/>
    <w:basedOn w:val="planoStandard"/>
    <w:link w:val="planoAufzhlungZchn"/>
    <w:rsid w:val="00176B68"/>
    <w:pPr>
      <w:spacing w:line="276" w:lineRule="auto"/>
    </w:pPr>
  </w:style>
  <w:style w:type="paragraph" w:customStyle="1" w:styleId="planoFunote">
    <w:name w:val="plano.Fußnote"/>
    <w:rsid w:val="00324DC9"/>
    <w:pPr>
      <w:spacing w:after="0"/>
    </w:pPr>
    <w:rPr>
      <w:sz w:val="16"/>
      <w:szCs w:val="16"/>
    </w:rPr>
  </w:style>
  <w:style w:type="character" w:customStyle="1" w:styleId="planoberschrift1Zchn">
    <w:name w:val="plano. Überschrift 1 Zchn"/>
    <w:basedOn w:val="Absatz-Standardschriftart"/>
    <w:link w:val="planoberschrift1"/>
    <w:rsid w:val="00167B83"/>
    <w:rPr>
      <w:rFonts w:ascii="Calibri" w:hAnsi="Calibri"/>
      <w:b/>
      <w:smallCaps/>
      <w:sz w:val="32"/>
    </w:rPr>
  </w:style>
  <w:style w:type="paragraph" w:customStyle="1" w:styleId="berschrift2plano">
    <w:name w:val="Überschrift 2 plano."/>
    <w:basedOn w:val="Standardplano"/>
    <w:next w:val="Standardplano"/>
    <w:link w:val="berschrift2planoZchn"/>
    <w:qFormat/>
    <w:rsid w:val="007208E4"/>
    <w:pPr>
      <w:spacing w:before="200" w:line="276" w:lineRule="auto"/>
      <w:ind w:left="709" w:hanging="709"/>
      <w:contextualSpacing/>
      <w:outlineLvl w:val="1"/>
    </w:pPr>
    <w:rPr>
      <w:b/>
      <w:smallCaps/>
      <w:sz w:val="28"/>
    </w:rPr>
  </w:style>
  <w:style w:type="character" w:customStyle="1" w:styleId="berschrift2planoZchn">
    <w:name w:val="Überschrift 2 plano. Zchn"/>
    <w:basedOn w:val="Absatz-Standardschriftart"/>
    <w:link w:val="berschrift2plano"/>
    <w:rsid w:val="007208E4"/>
    <w:rPr>
      <w:rFonts w:ascii="Calibri" w:eastAsiaTheme="majorEastAsia" w:hAnsi="Calibri" w:cstheme="majorBidi"/>
      <w:b/>
      <w:bCs/>
      <w:smallCaps/>
      <w:sz w:val="28"/>
      <w:szCs w:val="26"/>
      <w:lang w:val="de-DE" w:bidi="ar-SA"/>
    </w:rPr>
  </w:style>
  <w:style w:type="paragraph" w:customStyle="1" w:styleId="planoFunote0">
    <w:name w:val="plano. Fußnote"/>
    <w:basedOn w:val="Funotentext"/>
    <w:link w:val="planoFunoteZchn"/>
    <w:rsid w:val="00167B83"/>
    <w:rPr>
      <w:sz w:val="16"/>
      <w:szCs w:val="16"/>
    </w:rPr>
  </w:style>
  <w:style w:type="character" w:customStyle="1" w:styleId="planoFunoteZchn">
    <w:name w:val="plano. Fußnote Zchn"/>
    <w:basedOn w:val="KeinLeerraumZchn"/>
    <w:link w:val="planoFunote0"/>
    <w:rsid w:val="00167B83"/>
    <w:rPr>
      <w:sz w:val="16"/>
      <w:szCs w:val="16"/>
      <w:lang w:val="de-DE" w:bidi="ar-SA"/>
    </w:rPr>
  </w:style>
  <w:style w:type="paragraph" w:customStyle="1" w:styleId="planoInhaltsverzeichnis">
    <w:name w:val="plano. Inhaltsverzeichnis"/>
    <w:basedOn w:val="Standard"/>
    <w:next w:val="Standard"/>
    <w:link w:val="planoInhaltsverzeichnisZchn"/>
    <w:rsid w:val="00167B83"/>
    <w:pPr>
      <w:pBdr>
        <w:bottom w:val="single" w:sz="18" w:space="1" w:color="AFCF62"/>
      </w:pBdr>
      <w:shd w:val="clear" w:color="auto" w:fill="FFFFFF" w:themeFill="background1"/>
      <w:spacing w:before="120" w:after="0"/>
    </w:pPr>
    <w:rPr>
      <w:rFonts w:ascii="Calibri" w:hAnsi="Calibri"/>
      <w:b/>
      <w:bCs/>
      <w:smallCaps/>
      <w:spacing w:val="15"/>
      <w:sz w:val="32"/>
      <w:szCs w:val="22"/>
    </w:rPr>
  </w:style>
  <w:style w:type="character" w:customStyle="1" w:styleId="planoInhaltsverzeichnisZchn">
    <w:name w:val="plano. Inhaltsverzeichnis Zchn"/>
    <w:basedOn w:val="Absatz-Standardschriftart"/>
    <w:link w:val="planoInhaltsverzeichnis"/>
    <w:rsid w:val="00167B83"/>
    <w:rPr>
      <w:rFonts w:ascii="Calibri" w:hAnsi="Calibri"/>
      <w:b/>
      <w:bCs/>
      <w:smallCaps/>
      <w:spacing w:val="15"/>
      <w:sz w:val="32"/>
      <w:shd w:val="clear" w:color="auto" w:fill="FFFFFF" w:themeFill="background1"/>
    </w:rPr>
  </w:style>
  <w:style w:type="character" w:customStyle="1" w:styleId="planoberschrift2Zchn">
    <w:name w:val="plano. Überschrift 2 Zchn"/>
    <w:basedOn w:val="Absatz-Standardschriftart"/>
    <w:link w:val="planoberschrift2"/>
    <w:rsid w:val="00167B83"/>
    <w:rPr>
      <w:rFonts w:ascii="Calibri" w:eastAsiaTheme="majorEastAsia" w:hAnsi="Calibri" w:cstheme="majorBidi"/>
      <w:b/>
      <w:bCs/>
      <w:smallCaps/>
      <w:color w:val="182633"/>
      <w:sz w:val="28"/>
      <w:szCs w:val="26"/>
    </w:rPr>
  </w:style>
  <w:style w:type="character" w:customStyle="1" w:styleId="planoStandardZchn">
    <w:name w:val="plano. Standard Zchn"/>
    <w:basedOn w:val="Absatz-Standardschriftart"/>
    <w:link w:val="planoStandard"/>
    <w:rsid w:val="007208E4"/>
    <w:rPr>
      <w:rFonts w:ascii="Calibri" w:eastAsia="Calibri" w:hAnsi="Calibri" w:cstheme="majorBidi"/>
      <w:bCs/>
      <w:sz w:val="20"/>
      <w:szCs w:val="26"/>
      <w:lang w:val="de-DE" w:bidi="ar-SA"/>
    </w:rPr>
  </w:style>
  <w:style w:type="character" w:customStyle="1" w:styleId="planoAufzhlungZchn">
    <w:name w:val="plano. Aufzählung Zchn"/>
    <w:basedOn w:val="planoStandardZchn"/>
    <w:link w:val="planoAufzhlung"/>
    <w:rsid w:val="00D33768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paragraph" w:customStyle="1" w:styleId="planoAufzhlung2Ebene">
    <w:name w:val="plano. Aufzählung 2. Ebene"/>
    <w:basedOn w:val="Standard"/>
    <w:link w:val="planoAufzhlung2EbeneZchn"/>
    <w:rsid w:val="00167B83"/>
    <w:pPr>
      <w:jc w:val="both"/>
    </w:pPr>
    <w:rPr>
      <w:rFonts w:ascii="Calibri" w:eastAsiaTheme="majorEastAsia" w:hAnsi="Calibri" w:cstheme="majorBidi"/>
      <w:bCs/>
      <w:sz w:val="22"/>
      <w:szCs w:val="26"/>
    </w:rPr>
  </w:style>
  <w:style w:type="character" w:customStyle="1" w:styleId="planoAufzhlung2EbeneZchn">
    <w:name w:val="plano. Aufzählung 2. Ebene Zchn"/>
    <w:basedOn w:val="Absatz-Standardschriftart"/>
    <w:link w:val="planoAufzhlung2Ebene"/>
    <w:rsid w:val="00167B83"/>
    <w:rPr>
      <w:rFonts w:ascii="Calibri" w:eastAsiaTheme="majorEastAsia" w:hAnsi="Calibri" w:cstheme="majorBidi"/>
      <w:bCs/>
      <w:szCs w:val="26"/>
    </w:rPr>
  </w:style>
  <w:style w:type="paragraph" w:customStyle="1" w:styleId="planoAufzhlung3Ebene">
    <w:name w:val="plano. Aufzählung 3. Ebene"/>
    <w:basedOn w:val="planoAufzhlung2Ebene"/>
    <w:link w:val="planoAufzhlung3EbeneZchn"/>
    <w:rsid w:val="00167B83"/>
  </w:style>
  <w:style w:type="character" w:customStyle="1" w:styleId="planoAufzhlung3EbeneZchn">
    <w:name w:val="plano. Aufzählung 3. Ebene Zchn"/>
    <w:basedOn w:val="planoAufzhlung2EbeneZchn"/>
    <w:link w:val="planoAufzhlung3Ebene"/>
    <w:rsid w:val="00167B83"/>
    <w:rPr>
      <w:rFonts w:ascii="Calibri" w:eastAsiaTheme="majorEastAsia" w:hAnsi="Calibri" w:cstheme="majorBidi"/>
      <w:bCs/>
      <w:szCs w:val="26"/>
    </w:rPr>
  </w:style>
  <w:style w:type="paragraph" w:customStyle="1" w:styleId="planoBeschriftungAbbildung">
    <w:name w:val="plano. Beschriftung Abbildung"/>
    <w:aliases w:val="Tabelle und Formel"/>
    <w:basedOn w:val="Beschriftung"/>
    <w:next w:val="Standard"/>
    <w:rsid w:val="00167B83"/>
    <w:pPr>
      <w:spacing w:before="0" w:after="200" w:line="240" w:lineRule="auto"/>
    </w:pPr>
    <w:rPr>
      <w:b w:val="0"/>
      <w:smallCaps/>
      <w:color w:val="000000" w:themeColor="text1"/>
      <w:sz w:val="18"/>
      <w:szCs w:val="18"/>
    </w:rPr>
  </w:style>
  <w:style w:type="paragraph" w:customStyle="1" w:styleId="planoberschrift2nummeriert">
    <w:name w:val="plano. Überschrift 2 nummeriert"/>
    <w:basedOn w:val="Listenabsatz"/>
    <w:next w:val="planoStandard"/>
    <w:rsid w:val="00167B83"/>
    <w:pPr>
      <w:tabs>
        <w:tab w:val="left" w:pos="426"/>
      </w:tabs>
      <w:ind w:left="0"/>
      <w:outlineLvl w:val="1"/>
    </w:pPr>
    <w:rPr>
      <w:b/>
      <w:smallCaps/>
      <w:color w:val="182633"/>
      <w:sz w:val="28"/>
    </w:rPr>
  </w:style>
  <w:style w:type="paragraph" w:customStyle="1" w:styleId="planoberschrift3nummeriert">
    <w:name w:val="plano. Überschrift 3 nummeriert"/>
    <w:basedOn w:val="Listenabsatz"/>
    <w:next w:val="planoStandard"/>
    <w:rsid w:val="00167B83"/>
    <w:pPr>
      <w:numPr>
        <w:numId w:val="2"/>
      </w:numPr>
      <w:tabs>
        <w:tab w:val="left" w:pos="851"/>
      </w:tabs>
      <w:outlineLvl w:val="2"/>
    </w:pPr>
    <w:rPr>
      <w:b/>
      <w:smallCaps/>
      <w:color w:val="AFCF62"/>
      <w:sz w:val="26"/>
    </w:rPr>
  </w:style>
  <w:style w:type="paragraph" w:customStyle="1" w:styleId="planoSeitenzahl">
    <w:name w:val="plano. Seitenzahl"/>
    <w:basedOn w:val="Fuzeile"/>
    <w:rsid w:val="00167B83"/>
    <w:pPr>
      <w:jc w:val="right"/>
    </w:pPr>
    <w:rPr>
      <w:sz w:val="18"/>
      <w:szCs w:val="18"/>
    </w:rPr>
  </w:style>
  <w:style w:type="paragraph" w:customStyle="1" w:styleId="Formatvorlage1">
    <w:name w:val="Formatvorlage1"/>
    <w:basedOn w:val="planoStandard"/>
    <w:rsid w:val="00D33768"/>
    <w:pPr>
      <w:outlineLvl w:val="3"/>
    </w:pPr>
    <w:rPr>
      <w:b/>
      <w:smallCaps/>
      <w:sz w:val="26"/>
    </w:rPr>
  </w:style>
  <w:style w:type="paragraph" w:customStyle="1" w:styleId="planoAuflistungnummeriert">
    <w:name w:val="plano. Auflistung nummeriert"/>
    <w:basedOn w:val="planoStandard"/>
    <w:next w:val="planoStandard"/>
    <w:rsid w:val="00176B68"/>
    <w:pPr>
      <w:spacing w:after="0" w:line="480" w:lineRule="auto"/>
    </w:pPr>
    <w:rPr>
      <w:lang w:eastAsia="de-DE"/>
    </w:rPr>
  </w:style>
  <w:style w:type="paragraph" w:customStyle="1" w:styleId="planoAufzhlung1Ebene">
    <w:name w:val="plano. Aufzählung 1. Ebene"/>
    <w:basedOn w:val="planoStandard"/>
    <w:link w:val="planoAufzhlung1EbeneZchn"/>
    <w:rsid w:val="00167B83"/>
    <w:pPr>
      <w:spacing w:line="276" w:lineRule="auto"/>
    </w:pPr>
  </w:style>
  <w:style w:type="character" w:customStyle="1" w:styleId="planoAufzhlung1EbeneZchn">
    <w:name w:val="plano. Aufzählung 1. Ebene Zchn"/>
    <w:basedOn w:val="planoStandardZchn"/>
    <w:link w:val="planoAufzhlung1Ebene"/>
    <w:rsid w:val="00167B83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table" w:customStyle="1" w:styleId="Tabelleplano">
    <w:name w:val="Tabelle plano."/>
    <w:basedOn w:val="NormaleTabelle"/>
    <w:uiPriority w:val="99"/>
    <w:qFormat/>
    <w:rsid w:val="00176B68"/>
    <w:pPr>
      <w:spacing w:after="0" w:line="360" w:lineRule="auto"/>
    </w:pPr>
    <w:rPr>
      <w:rFonts w:ascii="Calibri" w:hAnsi="Calibri"/>
      <w:sz w:val="20"/>
    </w:rPr>
    <w:tblPr>
      <w:tblInd w:w="0" w:type="dxa"/>
      <w:tblBorders>
        <w:top w:val="single" w:sz="4" w:space="0" w:color="AFCF62"/>
        <w:bottom w:val="single" w:sz="4" w:space="0" w:color="AFCF6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Calibri" w:hAnsi="Calibri"/>
        <w:caps w:val="0"/>
        <w:smallCaps/>
      </w:rPr>
      <w:tblPr/>
      <w:tcPr>
        <w:tcBorders>
          <w:bottom w:val="single" w:sz="4" w:space="0" w:color="AFCF62"/>
        </w:tcBorders>
        <w:shd w:val="clear" w:color="auto" w:fill="auto"/>
      </w:tcPr>
    </w:tblStylePr>
  </w:style>
  <w:style w:type="table" w:styleId="MittleresRaster3-Akzent3">
    <w:name w:val="Medium Grid 3 Accent 3"/>
    <w:aliases w:val="plano. Offene Punkte Liste"/>
    <w:basedOn w:val="NormaleTabelle"/>
    <w:uiPriority w:val="69"/>
    <w:rsid w:val="00176B68"/>
    <w:pPr>
      <w:spacing w:after="0" w:line="36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9" w:themeFill="accent3" w:themeFillTint="66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8C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8C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3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3E4" w:themeFill="accent3" w:themeFillTint="7F"/>
      </w:tcPr>
    </w:tblStylePr>
  </w:style>
  <w:style w:type="paragraph" w:styleId="Verzeichnis1">
    <w:name w:val="toc 1"/>
    <w:aliases w:val="plano. Verzeichnis 1"/>
    <w:basedOn w:val="Standardplano"/>
    <w:next w:val="Standardplano"/>
    <w:autoRedefine/>
    <w:uiPriority w:val="39"/>
    <w:unhideWhenUsed/>
    <w:qFormat/>
    <w:rsid w:val="007208E4"/>
    <w:pPr>
      <w:spacing w:before="120" w:after="120"/>
      <w:contextualSpacing/>
    </w:pPr>
    <w:rPr>
      <w:b/>
      <w:color w:val="929292"/>
      <w:sz w:val="24"/>
      <w:szCs w:val="20"/>
    </w:rPr>
  </w:style>
  <w:style w:type="paragraph" w:styleId="Verzeichnis2">
    <w:name w:val="toc 2"/>
    <w:aliases w:val="plano. Verzeichnis 2"/>
    <w:basedOn w:val="Standardplano"/>
    <w:next w:val="Standardplano"/>
    <w:autoRedefine/>
    <w:uiPriority w:val="39"/>
    <w:unhideWhenUsed/>
    <w:qFormat/>
    <w:rsid w:val="007208E4"/>
    <w:pPr>
      <w:ind w:left="220"/>
      <w:contextualSpacing/>
    </w:pPr>
    <w:rPr>
      <w:color w:val="929292"/>
      <w:szCs w:val="20"/>
    </w:rPr>
  </w:style>
  <w:style w:type="paragraph" w:styleId="Verzeichnis3">
    <w:name w:val="toc 3"/>
    <w:aliases w:val="plano. Verzeichnis 3"/>
    <w:basedOn w:val="Standardplano"/>
    <w:next w:val="Standardplano"/>
    <w:autoRedefine/>
    <w:uiPriority w:val="39"/>
    <w:unhideWhenUsed/>
    <w:qFormat/>
    <w:rsid w:val="007208E4"/>
    <w:pPr>
      <w:ind w:left="440"/>
      <w:contextualSpacing/>
    </w:pPr>
    <w:rPr>
      <w:iCs/>
      <w:color w:val="929292"/>
      <w:szCs w:val="20"/>
    </w:rPr>
  </w:style>
  <w:style w:type="paragraph" w:styleId="Verzeichnis4">
    <w:name w:val="toc 4"/>
    <w:aliases w:val="plano. Verzeichnis 4"/>
    <w:basedOn w:val="Standard"/>
    <w:next w:val="Standard"/>
    <w:autoRedefine/>
    <w:uiPriority w:val="39"/>
    <w:semiHidden/>
    <w:unhideWhenUsed/>
    <w:rsid w:val="00167B83"/>
    <w:pPr>
      <w:spacing w:after="100"/>
      <w:ind w:left="600"/>
      <w:contextualSpacing/>
    </w:pPr>
    <w:rPr>
      <w:smallCaps/>
      <w:sz w:val="18"/>
    </w:rPr>
  </w:style>
  <w:style w:type="character" w:customStyle="1" w:styleId="planoberschrift3Zchn">
    <w:name w:val="plano. Überschrift 3 Zchn"/>
    <w:basedOn w:val="Absatz-Standardschriftart"/>
    <w:link w:val="planoberschrift3"/>
    <w:rsid w:val="00167B83"/>
    <w:rPr>
      <w:rFonts w:ascii="Calibri" w:eastAsiaTheme="majorEastAsia" w:hAnsi="Calibri" w:cstheme="majorBidi"/>
      <w:b/>
      <w:bCs/>
      <w:smallCaps/>
      <w:color w:val="AFCF62"/>
      <w:sz w:val="26"/>
      <w:szCs w:val="26"/>
    </w:rPr>
  </w:style>
  <w:style w:type="paragraph" w:customStyle="1" w:styleId="planoberschrift1nummeriert">
    <w:name w:val="plano. Überschrift 1 nummeriert"/>
    <w:basedOn w:val="Listenabsatz"/>
    <w:next w:val="planoStandard"/>
    <w:rsid w:val="00167B83"/>
    <w:pPr>
      <w:numPr>
        <w:numId w:val="3"/>
      </w:numPr>
      <w:pBdr>
        <w:left w:val="single" w:sz="18" w:space="4" w:color="AFCF62"/>
        <w:bottom w:val="single" w:sz="18" w:space="1" w:color="AFCF62"/>
      </w:pBdr>
    </w:pPr>
    <w:rPr>
      <w:b/>
      <w:smallCaps/>
      <w:sz w:val="32"/>
    </w:rPr>
  </w:style>
  <w:style w:type="paragraph" w:customStyle="1" w:styleId="planoberschrift4nummeriert">
    <w:name w:val="plano. Überschrift 4 nummeriert"/>
    <w:basedOn w:val="Listenabsatz"/>
    <w:next w:val="planoStandard"/>
    <w:rsid w:val="00167B83"/>
    <w:pPr>
      <w:numPr>
        <w:numId w:val="4"/>
      </w:numPr>
      <w:spacing w:line="360" w:lineRule="auto"/>
      <w:mirrorIndents/>
      <w:outlineLvl w:val="3"/>
    </w:pPr>
    <w:rPr>
      <w:b/>
      <w:smallCaps/>
      <w:sz w:val="24"/>
    </w:rPr>
  </w:style>
  <w:style w:type="paragraph" w:customStyle="1" w:styleId="planoberschrift4">
    <w:name w:val="plano. Überschrift 4"/>
    <w:basedOn w:val="Listenabsatz"/>
    <w:next w:val="planoStandard"/>
    <w:rsid w:val="00167B83"/>
    <w:pPr>
      <w:ind w:left="0"/>
    </w:pPr>
    <w:rPr>
      <w:b/>
      <w:smallCaps/>
      <w:sz w:val="26"/>
    </w:rPr>
  </w:style>
  <w:style w:type="paragraph" w:customStyle="1" w:styleId="planonummerierteAufzhlung">
    <w:name w:val="plano. nummerierte Aufzählung"/>
    <w:basedOn w:val="Standard"/>
    <w:link w:val="planonummerierteAufzhlungZchn"/>
    <w:rsid w:val="00167B83"/>
    <w:pPr>
      <w:spacing w:line="360" w:lineRule="auto"/>
      <w:jc w:val="both"/>
      <w:outlineLvl w:val="0"/>
    </w:pPr>
    <w:rPr>
      <w:rFonts w:ascii="Calibri" w:eastAsiaTheme="majorEastAsia" w:hAnsi="Calibri" w:cstheme="majorBidi"/>
      <w:bCs/>
      <w:sz w:val="22"/>
      <w:szCs w:val="26"/>
      <w:lang w:eastAsia="de-DE"/>
    </w:rPr>
  </w:style>
  <w:style w:type="character" w:customStyle="1" w:styleId="planonummerierteAufzhlungZchn">
    <w:name w:val="plano. nummerierte Aufzählung Zchn"/>
    <w:basedOn w:val="Absatz-Standardschriftart"/>
    <w:link w:val="planonummerierteAufzhlung"/>
    <w:rsid w:val="00167B83"/>
    <w:rPr>
      <w:rFonts w:ascii="Calibri" w:eastAsiaTheme="majorEastAsia" w:hAnsi="Calibri" w:cstheme="majorBidi"/>
      <w:bCs/>
      <w:szCs w:val="26"/>
      <w:lang w:eastAsia="de-DE"/>
    </w:rPr>
  </w:style>
  <w:style w:type="paragraph" w:customStyle="1" w:styleId="berschrift1plano">
    <w:name w:val="Überschrift 1 plano."/>
    <w:basedOn w:val="Standardplano"/>
    <w:next w:val="Standardplano"/>
    <w:link w:val="berschrift1planoZchn"/>
    <w:qFormat/>
    <w:rsid w:val="007208E4"/>
    <w:pPr>
      <w:keepNext/>
      <w:pBdr>
        <w:left w:val="single" w:sz="18" w:space="4" w:color="AFCF62"/>
        <w:bottom w:val="single" w:sz="18" w:space="1" w:color="AFCF62"/>
      </w:pBdr>
      <w:spacing w:before="120" w:after="360" w:line="276" w:lineRule="auto"/>
      <w:contextualSpacing/>
      <w:textboxTightWrap w:val="allLines"/>
      <w:outlineLvl w:val="0"/>
    </w:pPr>
    <w:rPr>
      <w:b/>
      <w:smallCaps/>
      <w:sz w:val="32"/>
    </w:rPr>
  </w:style>
  <w:style w:type="character" w:customStyle="1" w:styleId="berschrift1planoZchn">
    <w:name w:val="Überschrift 1 plano. Zchn"/>
    <w:basedOn w:val="Absatz-Standardschriftart"/>
    <w:link w:val="berschrift1plano"/>
    <w:rsid w:val="007208E4"/>
    <w:rPr>
      <w:rFonts w:ascii="Calibri" w:eastAsiaTheme="majorEastAsia" w:hAnsi="Calibri" w:cstheme="majorBidi"/>
      <w:b/>
      <w:bCs/>
      <w:smallCaps/>
      <w:sz w:val="32"/>
      <w:szCs w:val="26"/>
      <w:lang w:val="de-DE" w:bidi="ar-SA"/>
    </w:rPr>
  </w:style>
  <w:style w:type="paragraph" w:customStyle="1" w:styleId="berschrift3plano">
    <w:name w:val="Überschrift 3 plano."/>
    <w:basedOn w:val="Standardplano"/>
    <w:next w:val="Standardplano"/>
    <w:qFormat/>
    <w:rsid w:val="007208E4"/>
    <w:pPr>
      <w:keepNext/>
      <w:spacing w:before="200" w:line="276" w:lineRule="auto"/>
      <w:ind w:left="709" w:hanging="709"/>
      <w:contextualSpacing/>
      <w:outlineLvl w:val="2"/>
    </w:pPr>
    <w:rPr>
      <w:b/>
      <w:smallCaps/>
      <w:color w:val="1E522B"/>
      <w:sz w:val="26"/>
    </w:rPr>
  </w:style>
  <w:style w:type="paragraph" w:customStyle="1" w:styleId="Standardplano">
    <w:name w:val="Standard plano."/>
    <w:link w:val="StandardplanoZchn"/>
    <w:rsid w:val="00D1027F"/>
    <w:pPr>
      <w:spacing w:after="0" w:line="360" w:lineRule="auto"/>
      <w:jc w:val="both"/>
    </w:pPr>
    <w:rPr>
      <w:rFonts w:ascii="Calibri" w:eastAsiaTheme="majorEastAsia" w:hAnsi="Calibri" w:cstheme="majorBidi"/>
      <w:bCs/>
      <w:sz w:val="20"/>
      <w:szCs w:val="26"/>
      <w:lang w:val="de-DE" w:bidi="ar-SA"/>
    </w:rPr>
  </w:style>
  <w:style w:type="character" w:customStyle="1" w:styleId="StandardplanoZchn">
    <w:name w:val="Standard plano. Zchn"/>
    <w:basedOn w:val="Absatz-Standardschriftart"/>
    <w:link w:val="Standardplano"/>
    <w:rsid w:val="00D1027F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paragraph" w:customStyle="1" w:styleId="Aufzhlung2Ebeneplano">
    <w:name w:val="Aufzählung 2. Ebene plano."/>
    <w:basedOn w:val="Aufzhlung1Ebeneplano"/>
    <w:link w:val="Aufzhlung2EbeneplanoZchn"/>
    <w:qFormat/>
    <w:rsid w:val="007208E4"/>
    <w:pPr>
      <w:numPr>
        <w:ilvl w:val="1"/>
      </w:numPr>
    </w:pPr>
  </w:style>
  <w:style w:type="character" w:customStyle="1" w:styleId="Aufzhlung2EbeneplanoZchn">
    <w:name w:val="Aufzählung 2. Ebene plano. Zchn"/>
    <w:basedOn w:val="Absatz-Standardschriftart"/>
    <w:link w:val="Aufzhlung2Ebeneplano"/>
    <w:rsid w:val="007208E4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paragraph" w:customStyle="1" w:styleId="Aufzhlung3Ebeneplano">
    <w:name w:val="Aufzählung 3. Ebene plano."/>
    <w:basedOn w:val="Aufzhlung2Ebeneplano"/>
    <w:link w:val="Aufzhlung3EbeneplanoZchn"/>
    <w:qFormat/>
    <w:rsid w:val="007208E4"/>
    <w:pPr>
      <w:numPr>
        <w:ilvl w:val="2"/>
        <w:numId w:val="5"/>
      </w:numPr>
      <w:tabs>
        <w:tab w:val="clear" w:pos="2160"/>
      </w:tabs>
      <w:ind w:left="2154" w:hanging="357"/>
    </w:pPr>
  </w:style>
  <w:style w:type="character" w:customStyle="1" w:styleId="Aufzhlung3EbeneplanoZchn">
    <w:name w:val="Aufzählung 3. Ebene plano. Zchn"/>
    <w:basedOn w:val="Aufzhlung2EbeneplanoZchn"/>
    <w:link w:val="Aufzhlung3Ebeneplano"/>
    <w:rsid w:val="007208E4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paragraph" w:customStyle="1" w:styleId="BeschriftungAbbildungplano">
    <w:name w:val="Beschriftung Abbildung plano."/>
    <w:basedOn w:val="Standardplano"/>
    <w:next w:val="Standard"/>
    <w:link w:val="BeschriftungAbbildungplanoZchn"/>
    <w:qFormat/>
    <w:rsid w:val="007208E4"/>
    <w:pPr>
      <w:spacing w:before="120" w:after="120" w:line="240" w:lineRule="auto"/>
      <w:contextualSpacing/>
    </w:pPr>
    <w:rPr>
      <w:b/>
      <w:color w:val="1E522B"/>
      <w:sz w:val="16"/>
      <w:szCs w:val="18"/>
    </w:rPr>
  </w:style>
  <w:style w:type="paragraph" w:customStyle="1" w:styleId="berschrift2nummeriertplano">
    <w:name w:val="Überschrift 2 nummeriert plano."/>
    <w:basedOn w:val="Standardplano"/>
    <w:next w:val="Standardplano"/>
    <w:link w:val="berschrift2nummeriertplanoZchn"/>
    <w:qFormat/>
    <w:rsid w:val="007208E4"/>
    <w:pPr>
      <w:numPr>
        <w:ilvl w:val="1"/>
        <w:numId w:val="10"/>
      </w:numPr>
      <w:tabs>
        <w:tab w:val="left" w:pos="142"/>
        <w:tab w:val="left" w:pos="284"/>
      </w:tabs>
      <w:spacing w:before="200" w:line="276" w:lineRule="auto"/>
      <w:contextualSpacing/>
      <w:outlineLvl w:val="1"/>
    </w:pPr>
    <w:rPr>
      <w:b/>
      <w:smallCaps/>
      <w:sz w:val="28"/>
      <w:szCs w:val="20"/>
    </w:rPr>
  </w:style>
  <w:style w:type="paragraph" w:customStyle="1" w:styleId="berschrift3nummeriertplano">
    <w:name w:val="Überschrift 3 nummeriert plano."/>
    <w:basedOn w:val="Standardplano"/>
    <w:next w:val="Standardplano"/>
    <w:link w:val="berschrift3nummeriertplanoZchn"/>
    <w:qFormat/>
    <w:rsid w:val="007208E4"/>
    <w:pPr>
      <w:keepNext/>
      <w:numPr>
        <w:ilvl w:val="2"/>
        <w:numId w:val="10"/>
      </w:numPr>
      <w:spacing w:before="200" w:line="276" w:lineRule="auto"/>
      <w:contextualSpacing/>
      <w:outlineLvl w:val="2"/>
    </w:pPr>
    <w:rPr>
      <w:b/>
      <w:smallCaps/>
      <w:color w:val="1E522B"/>
      <w:sz w:val="26"/>
      <w:szCs w:val="20"/>
    </w:rPr>
  </w:style>
  <w:style w:type="paragraph" w:customStyle="1" w:styleId="Auflistungnummeriertplano">
    <w:name w:val="Auflistung nummeriert plano."/>
    <w:basedOn w:val="Standardplano"/>
    <w:qFormat/>
    <w:rsid w:val="007208E4"/>
    <w:pPr>
      <w:keepNext/>
      <w:numPr>
        <w:numId w:val="9"/>
      </w:numPr>
      <w:spacing w:after="200" w:line="276" w:lineRule="auto"/>
      <w:contextualSpacing/>
    </w:pPr>
    <w:rPr>
      <w:lang w:eastAsia="de-DE"/>
    </w:rPr>
  </w:style>
  <w:style w:type="paragraph" w:customStyle="1" w:styleId="Aufzhlung1Ebeneplano">
    <w:name w:val="Aufzählung 1. Ebene plano."/>
    <w:basedOn w:val="Standardplano"/>
    <w:link w:val="Aufzhlung1EbeneplanoZchn"/>
    <w:qFormat/>
    <w:rsid w:val="007208E4"/>
    <w:pPr>
      <w:numPr>
        <w:numId w:val="8"/>
      </w:numPr>
      <w:spacing w:after="200" w:line="276" w:lineRule="auto"/>
      <w:contextualSpacing/>
    </w:pPr>
  </w:style>
  <w:style w:type="character" w:customStyle="1" w:styleId="Aufzhlung1EbeneplanoZchn">
    <w:name w:val="Aufzählung 1. Ebene plano. Zchn"/>
    <w:basedOn w:val="StandardplanoZchn"/>
    <w:link w:val="Aufzhlung1Ebeneplano"/>
    <w:rsid w:val="007208E4"/>
    <w:rPr>
      <w:rFonts w:ascii="Calibri" w:eastAsiaTheme="majorEastAsia" w:hAnsi="Calibri" w:cstheme="majorBidi"/>
      <w:bCs/>
      <w:sz w:val="20"/>
      <w:szCs w:val="26"/>
      <w:lang w:val="de-DE" w:bidi="ar-SA"/>
    </w:rPr>
  </w:style>
  <w:style w:type="paragraph" w:customStyle="1" w:styleId="berschrift1nummeriertplano">
    <w:name w:val="Überschrift 1 nummeriert plano."/>
    <w:basedOn w:val="Standardplano"/>
    <w:next w:val="Standardplano"/>
    <w:link w:val="berschrift1nummeriertplanoZchn"/>
    <w:qFormat/>
    <w:rsid w:val="007208E4"/>
    <w:pPr>
      <w:keepNext/>
      <w:numPr>
        <w:numId w:val="10"/>
      </w:numPr>
      <w:pBdr>
        <w:left w:val="single" w:sz="18" w:space="4" w:color="AFCF62"/>
        <w:bottom w:val="single" w:sz="18" w:space="1" w:color="AFCF62"/>
      </w:pBdr>
      <w:tabs>
        <w:tab w:val="left" w:pos="426"/>
      </w:tabs>
      <w:spacing w:before="120" w:after="360" w:line="276" w:lineRule="auto"/>
      <w:contextualSpacing/>
      <w:outlineLvl w:val="0"/>
    </w:pPr>
    <w:rPr>
      <w:b/>
      <w:smallCaps/>
      <w:sz w:val="32"/>
      <w:szCs w:val="20"/>
    </w:rPr>
  </w:style>
  <w:style w:type="character" w:customStyle="1" w:styleId="berschrift1nummeriertplanoZchn">
    <w:name w:val="Überschrift 1 nummeriert plano. Zchn"/>
    <w:basedOn w:val="Absatz-Standardschriftart"/>
    <w:link w:val="berschrift1nummeriertplano"/>
    <w:rsid w:val="007208E4"/>
    <w:rPr>
      <w:rFonts w:ascii="Calibri" w:eastAsiaTheme="majorEastAsia" w:hAnsi="Calibri" w:cstheme="majorBidi"/>
      <w:b/>
      <w:bCs/>
      <w:smallCaps/>
      <w:sz w:val="32"/>
      <w:szCs w:val="20"/>
      <w:lang w:val="de-DE" w:bidi="ar-SA"/>
    </w:rPr>
  </w:style>
  <w:style w:type="paragraph" w:customStyle="1" w:styleId="berschrift4nummeriertplano">
    <w:name w:val="Überschrift 4 nummeriert plano."/>
    <w:basedOn w:val="Standardplano"/>
    <w:next w:val="Standardplano"/>
    <w:qFormat/>
    <w:rsid w:val="007208E4"/>
    <w:pPr>
      <w:keepNext/>
      <w:numPr>
        <w:ilvl w:val="3"/>
        <w:numId w:val="10"/>
      </w:numPr>
      <w:spacing w:before="200" w:line="276" w:lineRule="auto"/>
      <w:contextualSpacing/>
      <w:outlineLvl w:val="3"/>
    </w:pPr>
    <w:rPr>
      <w:b/>
      <w:smallCaps/>
      <w:color w:val="1E522B"/>
      <w:sz w:val="24"/>
      <w:szCs w:val="20"/>
    </w:rPr>
  </w:style>
  <w:style w:type="paragraph" w:customStyle="1" w:styleId="berschrift4plano">
    <w:name w:val="Überschrift 4 plano."/>
    <w:basedOn w:val="Standardplano"/>
    <w:next w:val="Standardplano"/>
    <w:qFormat/>
    <w:rsid w:val="007208E4"/>
    <w:pPr>
      <w:keepNext/>
      <w:spacing w:before="200" w:line="276" w:lineRule="auto"/>
      <w:ind w:left="709" w:hanging="709"/>
      <w:contextualSpacing/>
      <w:outlineLvl w:val="3"/>
    </w:pPr>
    <w:rPr>
      <w:b/>
      <w:smallCaps/>
      <w:color w:val="1E522B"/>
      <w:sz w:val="24"/>
      <w:szCs w:val="20"/>
    </w:rPr>
  </w:style>
  <w:style w:type="paragraph" w:customStyle="1" w:styleId="Titelplano">
    <w:name w:val="Titel plano."/>
    <w:basedOn w:val="Standardplano"/>
    <w:next w:val="Standardplano"/>
    <w:qFormat/>
    <w:rsid w:val="007208E4"/>
    <w:pPr>
      <w:spacing w:after="300" w:line="240" w:lineRule="auto"/>
      <w:contextualSpacing/>
    </w:pPr>
    <w:rPr>
      <w:b/>
      <w:smallCaps/>
      <w:sz w:val="36"/>
      <w:szCs w:val="48"/>
    </w:rPr>
  </w:style>
  <w:style w:type="paragraph" w:customStyle="1" w:styleId="TitelKopfzeileplano">
    <w:name w:val="Titel Kopfzeile plano."/>
    <w:qFormat/>
    <w:rsid w:val="007208E4"/>
    <w:pPr>
      <w:spacing w:line="240" w:lineRule="auto"/>
    </w:pPr>
    <w:rPr>
      <w:rFonts w:ascii="Calibri" w:eastAsiaTheme="majorEastAsia" w:hAnsi="Calibri" w:cstheme="majorBidi"/>
      <w:b/>
      <w:bCs/>
      <w:smallCaps/>
      <w:sz w:val="32"/>
      <w:szCs w:val="26"/>
      <w:lang w:val="de-DE" w:bidi="ar-SA"/>
    </w:rPr>
  </w:style>
  <w:style w:type="paragraph" w:customStyle="1" w:styleId="planoberschrift1nummeriertneu">
    <w:name w:val="plano Überschrift 1 nummeriert neu"/>
    <w:basedOn w:val="planoStandard"/>
    <w:link w:val="planoberschrift1nummeriertneuZchn"/>
    <w:qFormat/>
    <w:rsid w:val="007208E4"/>
    <w:pPr>
      <w:pBdr>
        <w:bottom w:val="single" w:sz="12" w:space="1" w:color="808080" w:themeColor="background1" w:themeShade="80"/>
      </w:pBdr>
      <w:spacing w:after="120" w:line="240" w:lineRule="auto"/>
      <w:ind w:left="714" w:hanging="357"/>
      <w:outlineLvl w:val="0"/>
    </w:pPr>
    <w:rPr>
      <w:rFonts w:ascii="Calibri Light" w:hAnsi="Calibri Light" w:cs="Times New Roman"/>
      <w:smallCaps/>
      <w:color w:val="808080" w:themeColor="background1" w:themeShade="80"/>
      <w:sz w:val="40"/>
      <w:szCs w:val="40"/>
    </w:rPr>
  </w:style>
  <w:style w:type="character" w:customStyle="1" w:styleId="planoberschrift1nummeriertneuZchn">
    <w:name w:val="plano Überschrift 1 nummeriert neu Zchn"/>
    <w:basedOn w:val="planoStandardZchn"/>
    <w:link w:val="planoberschrift1nummeriertneu"/>
    <w:rsid w:val="007208E4"/>
    <w:rPr>
      <w:rFonts w:ascii="Calibri Light" w:eastAsia="Calibri" w:hAnsi="Calibri Light" w:cs="Times New Roman"/>
      <w:bCs/>
      <w:smallCaps/>
      <w:color w:val="808080" w:themeColor="background1" w:themeShade="80"/>
      <w:sz w:val="40"/>
      <w:szCs w:val="40"/>
      <w:lang w:val="de-DE" w:bidi="ar-SA"/>
    </w:rPr>
  </w:style>
  <w:style w:type="paragraph" w:customStyle="1" w:styleId="planoberschrift2nummeriertneu">
    <w:name w:val="plano Überschrift 2 nummeriert neu"/>
    <w:basedOn w:val="berschrift2nummeriertplano"/>
    <w:link w:val="planoberschrift2nummeriertneuZchn"/>
    <w:qFormat/>
    <w:rsid w:val="007208E4"/>
    <w:pPr>
      <w:numPr>
        <w:ilvl w:val="0"/>
        <w:numId w:val="0"/>
      </w:numPr>
      <w:tabs>
        <w:tab w:val="num" w:pos="567"/>
      </w:tabs>
      <w:ind w:left="851" w:hanging="851"/>
    </w:pPr>
    <w:rPr>
      <w:b w:val="0"/>
      <w:smallCaps w:val="0"/>
      <w:color w:val="BAD504"/>
      <w:sz w:val="32"/>
    </w:rPr>
  </w:style>
  <w:style w:type="character" w:customStyle="1" w:styleId="planoberschrift2nummeriertneuZchn">
    <w:name w:val="plano Überschrift 2 nummeriert neu Zchn"/>
    <w:basedOn w:val="berschrift2nummeriertplanoZchn"/>
    <w:link w:val="planoberschrift2nummeriertneu"/>
    <w:rsid w:val="007208E4"/>
    <w:rPr>
      <w:rFonts w:ascii="Calibri" w:eastAsiaTheme="majorEastAsia" w:hAnsi="Calibri" w:cstheme="majorBidi"/>
      <w:b w:val="0"/>
      <w:bCs/>
      <w:smallCaps w:val="0"/>
      <w:color w:val="BAD504"/>
      <w:sz w:val="32"/>
      <w:szCs w:val="20"/>
      <w:lang w:val="de-DE" w:bidi="ar-SA"/>
    </w:rPr>
  </w:style>
  <w:style w:type="paragraph" w:customStyle="1" w:styleId="planoberschrift3nummeriertneu">
    <w:name w:val="plano Überschrift 3 nummeriert neu"/>
    <w:basedOn w:val="berschrift3nummeriertplano"/>
    <w:link w:val="planoberschrift3nummeriertneuZchn"/>
    <w:qFormat/>
    <w:rsid w:val="007208E4"/>
    <w:pPr>
      <w:numPr>
        <w:numId w:val="6"/>
      </w:numPr>
      <w:tabs>
        <w:tab w:val="num" w:pos="709"/>
      </w:tabs>
      <w:ind w:left="851" w:hanging="851"/>
    </w:pPr>
    <w:rPr>
      <w:b w:val="0"/>
      <w:smallCaps w:val="0"/>
      <w:color w:val="BAD504"/>
    </w:rPr>
  </w:style>
  <w:style w:type="character" w:customStyle="1" w:styleId="planoberschrift3nummeriertneuZchn">
    <w:name w:val="plano Überschrift 3 nummeriert neu Zchn"/>
    <w:basedOn w:val="berschrift3nummeriertplanoZchn"/>
    <w:link w:val="planoberschrift3nummeriertneu"/>
    <w:rsid w:val="007208E4"/>
    <w:rPr>
      <w:rFonts w:ascii="Calibri" w:eastAsiaTheme="majorEastAsia" w:hAnsi="Calibri" w:cstheme="majorBidi"/>
      <w:b w:val="0"/>
      <w:bCs/>
      <w:smallCaps w:val="0"/>
      <w:color w:val="BAD504"/>
      <w:sz w:val="26"/>
      <w:szCs w:val="20"/>
      <w:lang w:val="de-DE" w:bidi="ar-SA"/>
    </w:rPr>
  </w:style>
  <w:style w:type="paragraph" w:customStyle="1" w:styleId="planoBildunterschriftneu">
    <w:name w:val="plano Bildunterschrift neu"/>
    <w:basedOn w:val="BeschriftungAbbildungplano"/>
    <w:link w:val="planoBildunterschriftneuZchn"/>
    <w:qFormat/>
    <w:rsid w:val="007208E4"/>
    <w:rPr>
      <w:b w:val="0"/>
      <w:color w:val="808080" w:themeColor="background1" w:themeShade="80"/>
      <w:sz w:val="18"/>
      <w:szCs w:val="20"/>
    </w:rPr>
  </w:style>
  <w:style w:type="character" w:customStyle="1" w:styleId="planoBildunterschriftneuZchn">
    <w:name w:val="plano Bildunterschrift neu Zchn"/>
    <w:basedOn w:val="BeschriftungAbbildungplanoZchn"/>
    <w:link w:val="planoBildunterschriftneu"/>
    <w:rsid w:val="007208E4"/>
    <w:rPr>
      <w:rFonts w:ascii="Calibri" w:eastAsiaTheme="majorEastAsia" w:hAnsi="Calibri" w:cstheme="majorBidi"/>
      <w:b w:val="0"/>
      <w:bCs/>
      <w:color w:val="808080" w:themeColor="background1" w:themeShade="80"/>
      <w:sz w:val="18"/>
      <w:szCs w:val="20"/>
      <w:lang w:val="de-DE" w:bidi="ar-SA"/>
    </w:rPr>
  </w:style>
  <w:style w:type="paragraph" w:customStyle="1" w:styleId="planoStandardneu">
    <w:name w:val="plano. Standard neu"/>
    <w:basedOn w:val="planoStandard"/>
    <w:link w:val="planoStandardneuZchn"/>
    <w:qFormat/>
    <w:rsid w:val="007208E4"/>
    <w:pPr>
      <w:spacing w:line="276" w:lineRule="auto"/>
    </w:pPr>
    <w:rPr>
      <w:rFonts w:cs="Times New Roman"/>
      <w:color w:val="7F7F7F" w:themeColor="text1" w:themeTint="80"/>
    </w:rPr>
  </w:style>
  <w:style w:type="character" w:customStyle="1" w:styleId="planoStandardneuZchn">
    <w:name w:val="plano. Standard neu Zchn"/>
    <w:basedOn w:val="planoStandardZchn"/>
    <w:link w:val="planoStandardneu"/>
    <w:rsid w:val="007208E4"/>
    <w:rPr>
      <w:rFonts w:ascii="Calibri" w:eastAsia="Calibri" w:hAnsi="Calibri" w:cs="Times New Roman"/>
      <w:bCs/>
      <w:color w:val="7F7F7F" w:themeColor="text1" w:themeTint="80"/>
      <w:sz w:val="20"/>
      <w:szCs w:val="26"/>
      <w:lang w:val="de-DE" w:bidi="ar-SA"/>
    </w:rPr>
  </w:style>
  <w:style w:type="paragraph" w:customStyle="1" w:styleId="Inhaltsverzeichnisneu">
    <w:name w:val="Inhaltsverzeichnis neu"/>
    <w:basedOn w:val="Inhaltsverzeichnisberschrift"/>
    <w:link w:val="InhaltsverzeichnisneuZchn"/>
    <w:qFormat/>
    <w:rsid w:val="007208E4"/>
    <w:pPr>
      <w:pBdr>
        <w:top w:val="single" w:sz="24" w:space="1" w:color="929292"/>
        <w:left w:val="single" w:sz="24" w:space="4" w:color="929292"/>
        <w:bottom w:val="single" w:sz="24" w:space="1" w:color="929292"/>
        <w:right w:val="single" w:sz="24" w:space="4" w:color="929292"/>
      </w:pBdr>
      <w:shd w:val="clear" w:color="auto" w:fill="929292"/>
    </w:pPr>
  </w:style>
  <w:style w:type="character" w:customStyle="1" w:styleId="InhaltsverzeichnisneuZchn">
    <w:name w:val="Inhaltsverzeichnis neu Zchn"/>
    <w:basedOn w:val="InhaltsverzeichnisberschriftZchn"/>
    <w:link w:val="Inhaltsverzeichnisneu"/>
    <w:rsid w:val="007208E4"/>
    <w:rPr>
      <w:rFonts w:ascii="Cambria" w:hAnsi="Cambria" w:cs="Arial"/>
      <w:b/>
      <w:bCs/>
      <w:caps/>
      <w:color w:val="FFFFFF" w:themeColor="background1"/>
      <w:spacing w:val="15"/>
      <w:kern w:val="32"/>
      <w:sz w:val="36"/>
      <w:szCs w:val="36"/>
      <w:shd w:val="clear" w:color="auto" w:fill="929292"/>
      <w:lang w:val="de-DE" w:eastAsia="de-DE" w:bidi="ar-SA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7208E4"/>
    <w:rPr>
      <w:rFonts w:ascii="Cambria" w:hAnsi="Cambria" w:cs="Arial"/>
      <w:b/>
      <w:bCs/>
      <w:caps/>
      <w:color w:val="FFFFFF" w:themeColor="background1"/>
      <w:spacing w:val="15"/>
      <w:kern w:val="32"/>
      <w:sz w:val="36"/>
      <w:szCs w:val="36"/>
      <w:shd w:val="clear" w:color="auto" w:fill="AFCF62" w:themeFill="accent1"/>
      <w:lang w:val="de-DE" w:eastAsia="de-DE" w:bidi="ar-SA"/>
    </w:rPr>
  </w:style>
  <w:style w:type="character" w:customStyle="1" w:styleId="BeschriftungAbbildungplanoZchn">
    <w:name w:val="Beschriftung Abbildung plano. Zchn"/>
    <w:basedOn w:val="StandardplanoZchn"/>
    <w:link w:val="BeschriftungAbbildungplano"/>
    <w:rsid w:val="007208E4"/>
    <w:rPr>
      <w:rFonts w:ascii="Calibri" w:eastAsiaTheme="majorEastAsia" w:hAnsi="Calibri" w:cstheme="majorBidi"/>
      <w:b/>
      <w:bCs/>
      <w:color w:val="1E522B"/>
      <w:sz w:val="16"/>
      <w:szCs w:val="18"/>
      <w:lang w:val="de-DE" w:bidi="ar-SA"/>
    </w:rPr>
  </w:style>
  <w:style w:type="character" w:customStyle="1" w:styleId="berschrift2nummeriertplanoZchn">
    <w:name w:val="Überschrift 2 nummeriert plano. Zchn"/>
    <w:basedOn w:val="StandardplanoZchn"/>
    <w:link w:val="berschrift2nummeriertplano"/>
    <w:rsid w:val="007208E4"/>
    <w:rPr>
      <w:rFonts w:ascii="Calibri" w:eastAsiaTheme="majorEastAsia" w:hAnsi="Calibri" w:cstheme="majorBidi"/>
      <w:b/>
      <w:bCs/>
      <w:smallCaps/>
      <w:sz w:val="28"/>
      <w:szCs w:val="20"/>
      <w:lang w:val="de-DE" w:bidi="ar-SA"/>
    </w:rPr>
  </w:style>
  <w:style w:type="character" w:customStyle="1" w:styleId="berschrift3nummeriertplanoZchn">
    <w:name w:val="Überschrift 3 nummeriert plano. Zchn"/>
    <w:basedOn w:val="StandardplanoZchn"/>
    <w:link w:val="berschrift3nummeriertplano"/>
    <w:rsid w:val="007208E4"/>
    <w:rPr>
      <w:rFonts w:ascii="Calibri" w:eastAsiaTheme="majorEastAsia" w:hAnsi="Calibri" w:cstheme="majorBidi"/>
      <w:b/>
      <w:bCs/>
      <w:smallCaps/>
      <w:color w:val="1E522B"/>
      <w:sz w:val="26"/>
      <w:szCs w:val="20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o\Einstellungen\Dokumentevorlagen\Allgemein\plano.%20leeres%20Dokument%20Hochformat.dotx" TargetMode="External"/></Relationships>
</file>

<file path=word/theme/theme1.xml><?xml version="1.0" encoding="utf-8"?>
<a:theme xmlns:a="http://schemas.openxmlformats.org/drawingml/2006/main" name="Larissa-Design">
  <a:themeElements>
    <a:clrScheme name="plano.">
      <a:dk1>
        <a:sysClr val="windowText" lastClr="000000"/>
      </a:dk1>
      <a:lt1>
        <a:sysClr val="window" lastClr="FFFFFF"/>
      </a:lt1>
      <a:dk2>
        <a:srgbClr val="D7E3BC"/>
      </a:dk2>
      <a:lt2>
        <a:srgbClr val="D7E3BC"/>
      </a:lt2>
      <a:accent1>
        <a:srgbClr val="AFCF62"/>
      </a:accent1>
      <a:accent2>
        <a:srgbClr val="1E522B"/>
      </a:accent2>
      <a:accent3>
        <a:srgbClr val="C8C8CA"/>
      </a:accent3>
      <a:accent4>
        <a:srgbClr val="91C6F2"/>
      </a:accent4>
      <a:accent5>
        <a:srgbClr val="4BACC6"/>
      </a:accent5>
      <a:accent6>
        <a:srgbClr val="182633"/>
      </a:accent6>
      <a:hlink>
        <a:srgbClr val="4F81BD"/>
      </a:hlink>
      <a:folHlink>
        <a:srgbClr val="1F497D"/>
      </a:folHlink>
    </a:clrScheme>
    <a:fontScheme name="Schriftart plano.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D8FC-220C-46F9-BF5C-465FAC34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plano. leeres Dokument Hochformat.dotx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plano. leeres Dokument</vt:lpstr>
    </vt:vector>
  </TitlesOfParts>
  <Company>plano. Robert Schüler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plano. leeres Dokument</dc:title>
  <dc:creator>René Birnstiel</dc:creator>
  <cp:lastModifiedBy>René Birnstiel</cp:lastModifiedBy>
  <cp:revision>9</cp:revision>
  <dcterms:created xsi:type="dcterms:W3CDTF">2014-07-21T14:04:00Z</dcterms:created>
  <dcterms:modified xsi:type="dcterms:W3CDTF">2014-07-21T15:14:00Z</dcterms:modified>
</cp:coreProperties>
</file>